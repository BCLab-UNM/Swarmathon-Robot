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19B8" w:rsidRPr="005019B8" w:rsidRDefault="002A51DC" w:rsidP="005019B8">
      <w:pPr>
        <w:pStyle w:val="Title"/>
      </w:pPr>
      <w:r>
        <w:t>Building a Swarmie</w:t>
      </w:r>
      <w:bookmarkStart w:id="0" w:name="_GoBack"/>
      <w:bookmarkEnd w:id="0"/>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rsidR="005019B8" w:rsidRDefault="005019B8">
          <w:pPr>
            <w:pStyle w:val="TOCHeading"/>
          </w:pPr>
          <w:r>
            <w:t>Table of Contents</w:t>
          </w:r>
        </w:p>
        <w:p w:rsidR="00CD56C0"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5803322" w:history="1">
            <w:r w:rsidR="00CD56C0" w:rsidRPr="00820813">
              <w:rPr>
                <w:rStyle w:val="Hyperlink"/>
                <w:noProof/>
              </w:rPr>
              <w:t>2</w:t>
            </w:r>
            <w:r w:rsidR="00CD56C0">
              <w:rPr>
                <w:rFonts w:asciiTheme="minorHAnsi" w:hAnsiTheme="minorHAnsi"/>
                <w:noProof/>
                <w:sz w:val="22"/>
                <w:lang w:eastAsia="en-US"/>
              </w:rPr>
              <w:tab/>
            </w:r>
            <w:r w:rsidR="00CD56C0" w:rsidRPr="00820813">
              <w:rPr>
                <w:rStyle w:val="Hyperlink"/>
                <w:noProof/>
              </w:rPr>
              <w:t>Introduction</w:t>
            </w:r>
            <w:r w:rsidR="00CD56C0">
              <w:rPr>
                <w:noProof/>
                <w:webHidden/>
              </w:rPr>
              <w:tab/>
            </w:r>
            <w:r w:rsidR="00CD56C0">
              <w:rPr>
                <w:noProof/>
                <w:webHidden/>
              </w:rPr>
              <w:fldChar w:fldCharType="begin"/>
            </w:r>
            <w:r w:rsidR="00CD56C0">
              <w:rPr>
                <w:noProof/>
                <w:webHidden/>
              </w:rPr>
              <w:instrText xml:space="preserve"> PAGEREF _Toc435803322 \h </w:instrText>
            </w:r>
            <w:r w:rsidR="00CD56C0">
              <w:rPr>
                <w:noProof/>
                <w:webHidden/>
              </w:rPr>
            </w:r>
            <w:r w:rsidR="00CD56C0">
              <w:rPr>
                <w:noProof/>
                <w:webHidden/>
              </w:rPr>
              <w:fldChar w:fldCharType="separate"/>
            </w:r>
            <w:r w:rsidR="00CD56C0">
              <w:rPr>
                <w:noProof/>
                <w:webHidden/>
              </w:rPr>
              <w:t>1</w:t>
            </w:r>
            <w:r w:rsidR="00CD56C0">
              <w:rPr>
                <w:noProof/>
                <w:webHidden/>
              </w:rPr>
              <w:fldChar w:fldCharType="end"/>
            </w:r>
          </w:hyperlink>
        </w:p>
        <w:p w:rsidR="00CD56C0" w:rsidRDefault="00CD56C0">
          <w:pPr>
            <w:pStyle w:val="TOC1"/>
            <w:tabs>
              <w:tab w:val="left" w:pos="440"/>
              <w:tab w:val="right" w:leader="dot" w:pos="9350"/>
            </w:tabs>
            <w:rPr>
              <w:rFonts w:asciiTheme="minorHAnsi" w:hAnsiTheme="minorHAnsi"/>
              <w:noProof/>
              <w:sz w:val="22"/>
              <w:lang w:eastAsia="en-US"/>
            </w:rPr>
          </w:pPr>
          <w:hyperlink w:anchor="_Toc435803323" w:history="1">
            <w:r w:rsidRPr="00820813">
              <w:rPr>
                <w:rStyle w:val="Hyperlink"/>
                <w:noProof/>
              </w:rPr>
              <w:t>3</w:t>
            </w:r>
            <w:r>
              <w:rPr>
                <w:rFonts w:asciiTheme="minorHAnsi" w:hAnsiTheme="minorHAnsi"/>
                <w:noProof/>
                <w:sz w:val="22"/>
                <w:lang w:eastAsia="en-US"/>
              </w:rPr>
              <w:tab/>
            </w:r>
            <w:r w:rsidRPr="00820813">
              <w:rPr>
                <w:rStyle w:val="Hyperlink"/>
                <w:noProof/>
              </w:rPr>
              <w:t>Guide to 3D Printed and Laser-Cut Parts</w:t>
            </w:r>
            <w:r>
              <w:rPr>
                <w:noProof/>
                <w:webHidden/>
              </w:rPr>
              <w:tab/>
            </w:r>
            <w:r>
              <w:rPr>
                <w:noProof/>
                <w:webHidden/>
              </w:rPr>
              <w:fldChar w:fldCharType="begin"/>
            </w:r>
            <w:r>
              <w:rPr>
                <w:noProof/>
                <w:webHidden/>
              </w:rPr>
              <w:instrText xml:space="preserve"> PAGEREF _Toc435803323 \h </w:instrText>
            </w:r>
            <w:r>
              <w:rPr>
                <w:noProof/>
                <w:webHidden/>
              </w:rPr>
            </w:r>
            <w:r>
              <w:rPr>
                <w:noProof/>
                <w:webHidden/>
              </w:rPr>
              <w:fldChar w:fldCharType="separate"/>
            </w:r>
            <w:r>
              <w:rPr>
                <w:noProof/>
                <w:webHidden/>
              </w:rPr>
              <w:t>2</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24" w:history="1">
            <w:r w:rsidRPr="00820813">
              <w:rPr>
                <w:rStyle w:val="Hyperlink"/>
                <w:noProof/>
              </w:rPr>
              <w:t>3.1</w:t>
            </w:r>
            <w:r>
              <w:rPr>
                <w:rFonts w:asciiTheme="minorHAnsi" w:hAnsiTheme="minorHAnsi"/>
                <w:noProof/>
                <w:sz w:val="22"/>
                <w:lang w:eastAsia="en-US"/>
              </w:rPr>
              <w:tab/>
            </w:r>
            <w:r w:rsidRPr="00820813">
              <w:rPr>
                <w:rStyle w:val="Hyperlink"/>
                <w:noProof/>
              </w:rPr>
              <w:t>3D Printed Parts</w:t>
            </w:r>
            <w:r>
              <w:rPr>
                <w:noProof/>
                <w:webHidden/>
              </w:rPr>
              <w:tab/>
            </w:r>
            <w:r>
              <w:rPr>
                <w:noProof/>
                <w:webHidden/>
              </w:rPr>
              <w:fldChar w:fldCharType="begin"/>
            </w:r>
            <w:r>
              <w:rPr>
                <w:noProof/>
                <w:webHidden/>
              </w:rPr>
              <w:instrText xml:space="preserve"> PAGEREF _Toc435803324 \h </w:instrText>
            </w:r>
            <w:r>
              <w:rPr>
                <w:noProof/>
                <w:webHidden/>
              </w:rPr>
            </w:r>
            <w:r>
              <w:rPr>
                <w:noProof/>
                <w:webHidden/>
              </w:rPr>
              <w:fldChar w:fldCharType="separate"/>
            </w:r>
            <w:r>
              <w:rPr>
                <w:noProof/>
                <w:webHidden/>
              </w:rPr>
              <w:t>2</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25" w:history="1">
            <w:r w:rsidRPr="00820813">
              <w:rPr>
                <w:rStyle w:val="Hyperlink"/>
                <w:noProof/>
              </w:rPr>
              <w:t>3.2</w:t>
            </w:r>
            <w:r>
              <w:rPr>
                <w:rFonts w:asciiTheme="minorHAnsi" w:hAnsiTheme="minorHAnsi"/>
                <w:noProof/>
                <w:sz w:val="22"/>
                <w:lang w:eastAsia="en-US"/>
              </w:rPr>
              <w:tab/>
            </w:r>
            <w:r w:rsidRPr="00820813">
              <w:rPr>
                <w:rStyle w:val="Hyperlink"/>
                <w:noProof/>
              </w:rPr>
              <w:t>Laser-Cut Parts</w:t>
            </w:r>
            <w:r>
              <w:rPr>
                <w:noProof/>
                <w:webHidden/>
              </w:rPr>
              <w:tab/>
            </w:r>
            <w:r>
              <w:rPr>
                <w:noProof/>
                <w:webHidden/>
              </w:rPr>
              <w:fldChar w:fldCharType="begin"/>
            </w:r>
            <w:r>
              <w:rPr>
                <w:noProof/>
                <w:webHidden/>
              </w:rPr>
              <w:instrText xml:space="preserve"> PAGEREF _Toc435803325 \h </w:instrText>
            </w:r>
            <w:r>
              <w:rPr>
                <w:noProof/>
                <w:webHidden/>
              </w:rPr>
            </w:r>
            <w:r>
              <w:rPr>
                <w:noProof/>
                <w:webHidden/>
              </w:rPr>
              <w:fldChar w:fldCharType="separate"/>
            </w:r>
            <w:r>
              <w:rPr>
                <w:noProof/>
                <w:webHidden/>
              </w:rPr>
              <w:t>5</w:t>
            </w:r>
            <w:r>
              <w:rPr>
                <w:noProof/>
                <w:webHidden/>
              </w:rPr>
              <w:fldChar w:fldCharType="end"/>
            </w:r>
          </w:hyperlink>
        </w:p>
        <w:p w:rsidR="00CD56C0" w:rsidRDefault="00CD56C0">
          <w:pPr>
            <w:pStyle w:val="TOC1"/>
            <w:tabs>
              <w:tab w:val="left" w:pos="440"/>
              <w:tab w:val="right" w:leader="dot" w:pos="9350"/>
            </w:tabs>
            <w:rPr>
              <w:rFonts w:asciiTheme="minorHAnsi" w:hAnsiTheme="minorHAnsi"/>
              <w:noProof/>
              <w:sz w:val="22"/>
              <w:lang w:eastAsia="en-US"/>
            </w:rPr>
          </w:pPr>
          <w:hyperlink w:anchor="_Toc435803326" w:history="1">
            <w:r w:rsidRPr="00820813">
              <w:rPr>
                <w:rStyle w:val="Hyperlink"/>
                <w:noProof/>
              </w:rPr>
              <w:t>4</w:t>
            </w:r>
            <w:r>
              <w:rPr>
                <w:rFonts w:asciiTheme="minorHAnsi" w:hAnsiTheme="minorHAnsi"/>
                <w:noProof/>
                <w:sz w:val="22"/>
                <w:lang w:eastAsia="en-US"/>
              </w:rPr>
              <w:tab/>
            </w:r>
            <w:r w:rsidRPr="00820813">
              <w:rPr>
                <w:rStyle w:val="Hyperlink"/>
                <w:noProof/>
              </w:rPr>
              <w:t>Preparation – Drilling, Tapping, and Soldering</w:t>
            </w:r>
            <w:r>
              <w:rPr>
                <w:noProof/>
                <w:webHidden/>
              </w:rPr>
              <w:tab/>
            </w:r>
            <w:r>
              <w:rPr>
                <w:noProof/>
                <w:webHidden/>
              </w:rPr>
              <w:fldChar w:fldCharType="begin"/>
            </w:r>
            <w:r>
              <w:rPr>
                <w:noProof/>
                <w:webHidden/>
              </w:rPr>
              <w:instrText xml:space="preserve"> PAGEREF _Toc435803326 \h </w:instrText>
            </w:r>
            <w:r>
              <w:rPr>
                <w:noProof/>
                <w:webHidden/>
              </w:rPr>
            </w:r>
            <w:r>
              <w:rPr>
                <w:noProof/>
                <w:webHidden/>
              </w:rPr>
              <w:fldChar w:fldCharType="separate"/>
            </w:r>
            <w:r>
              <w:rPr>
                <w:noProof/>
                <w:webHidden/>
              </w:rPr>
              <w:t>7</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27" w:history="1">
            <w:r w:rsidRPr="00820813">
              <w:rPr>
                <w:rStyle w:val="Hyperlink"/>
                <w:noProof/>
              </w:rPr>
              <w:t>4.1</w:t>
            </w:r>
            <w:r>
              <w:rPr>
                <w:rFonts w:asciiTheme="minorHAnsi" w:hAnsiTheme="minorHAnsi"/>
                <w:noProof/>
                <w:sz w:val="22"/>
                <w:lang w:eastAsia="en-US"/>
              </w:rPr>
              <w:tab/>
            </w:r>
            <w:r w:rsidRPr="00820813">
              <w:rPr>
                <w:rStyle w:val="Hyperlink"/>
                <w:noProof/>
              </w:rPr>
              <w:t>GPS/IMU Mount</w:t>
            </w:r>
            <w:r>
              <w:rPr>
                <w:noProof/>
                <w:webHidden/>
              </w:rPr>
              <w:tab/>
            </w:r>
            <w:r>
              <w:rPr>
                <w:noProof/>
                <w:webHidden/>
              </w:rPr>
              <w:fldChar w:fldCharType="begin"/>
            </w:r>
            <w:r>
              <w:rPr>
                <w:noProof/>
                <w:webHidden/>
              </w:rPr>
              <w:instrText xml:space="preserve"> PAGEREF _Toc435803327 \h </w:instrText>
            </w:r>
            <w:r>
              <w:rPr>
                <w:noProof/>
                <w:webHidden/>
              </w:rPr>
            </w:r>
            <w:r>
              <w:rPr>
                <w:noProof/>
                <w:webHidden/>
              </w:rPr>
              <w:fldChar w:fldCharType="separate"/>
            </w:r>
            <w:r>
              <w:rPr>
                <w:noProof/>
                <w:webHidden/>
              </w:rPr>
              <w:t>7</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28" w:history="1">
            <w:r w:rsidRPr="00820813">
              <w:rPr>
                <w:rStyle w:val="Hyperlink"/>
                <w:noProof/>
              </w:rPr>
              <w:t>4.2</w:t>
            </w:r>
            <w:r>
              <w:rPr>
                <w:rFonts w:asciiTheme="minorHAnsi" w:hAnsiTheme="minorHAnsi"/>
                <w:noProof/>
                <w:sz w:val="22"/>
                <w:lang w:eastAsia="en-US"/>
              </w:rPr>
              <w:tab/>
            </w:r>
            <w:r w:rsidRPr="00820813">
              <w:rPr>
                <w:rStyle w:val="Hyperlink"/>
                <w:noProof/>
              </w:rPr>
              <w:t>NUC Base</w:t>
            </w:r>
            <w:r>
              <w:rPr>
                <w:noProof/>
                <w:webHidden/>
              </w:rPr>
              <w:tab/>
            </w:r>
            <w:r>
              <w:rPr>
                <w:noProof/>
                <w:webHidden/>
              </w:rPr>
              <w:fldChar w:fldCharType="begin"/>
            </w:r>
            <w:r>
              <w:rPr>
                <w:noProof/>
                <w:webHidden/>
              </w:rPr>
              <w:instrText xml:space="preserve"> PAGEREF _Toc435803328 \h </w:instrText>
            </w:r>
            <w:r>
              <w:rPr>
                <w:noProof/>
                <w:webHidden/>
              </w:rPr>
            </w:r>
            <w:r>
              <w:rPr>
                <w:noProof/>
                <w:webHidden/>
              </w:rPr>
              <w:fldChar w:fldCharType="separate"/>
            </w:r>
            <w:r>
              <w:rPr>
                <w:noProof/>
                <w:webHidden/>
              </w:rPr>
              <w:t>8</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29" w:history="1">
            <w:r w:rsidRPr="00820813">
              <w:rPr>
                <w:rStyle w:val="Hyperlink"/>
                <w:noProof/>
              </w:rPr>
              <w:t>4.3</w:t>
            </w:r>
            <w:r>
              <w:rPr>
                <w:rFonts w:asciiTheme="minorHAnsi" w:hAnsiTheme="minorHAnsi"/>
                <w:noProof/>
                <w:sz w:val="22"/>
                <w:lang w:eastAsia="en-US"/>
              </w:rPr>
              <w:tab/>
            </w:r>
            <w:r w:rsidRPr="00820813">
              <w:rPr>
                <w:rStyle w:val="Hyperlink"/>
                <w:noProof/>
              </w:rPr>
              <w:t>Battery Base and Battery Brace</w:t>
            </w:r>
            <w:r>
              <w:rPr>
                <w:noProof/>
                <w:webHidden/>
              </w:rPr>
              <w:tab/>
            </w:r>
            <w:r>
              <w:rPr>
                <w:noProof/>
                <w:webHidden/>
              </w:rPr>
              <w:fldChar w:fldCharType="begin"/>
            </w:r>
            <w:r>
              <w:rPr>
                <w:noProof/>
                <w:webHidden/>
              </w:rPr>
              <w:instrText xml:space="preserve"> PAGEREF _Toc435803329 \h </w:instrText>
            </w:r>
            <w:r>
              <w:rPr>
                <w:noProof/>
                <w:webHidden/>
              </w:rPr>
            </w:r>
            <w:r>
              <w:rPr>
                <w:noProof/>
                <w:webHidden/>
              </w:rPr>
              <w:fldChar w:fldCharType="separate"/>
            </w:r>
            <w:r>
              <w:rPr>
                <w:noProof/>
                <w:webHidden/>
              </w:rPr>
              <w:t>8</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30" w:history="1">
            <w:r w:rsidRPr="00820813">
              <w:rPr>
                <w:rStyle w:val="Hyperlink"/>
                <w:noProof/>
              </w:rPr>
              <w:t>4.4</w:t>
            </w:r>
            <w:r>
              <w:rPr>
                <w:rFonts w:asciiTheme="minorHAnsi" w:hAnsiTheme="minorHAnsi"/>
                <w:noProof/>
                <w:sz w:val="22"/>
                <w:lang w:eastAsia="en-US"/>
              </w:rPr>
              <w:tab/>
            </w:r>
            <w:r w:rsidRPr="00820813">
              <w:rPr>
                <w:rStyle w:val="Hyperlink"/>
                <w:noProof/>
              </w:rPr>
              <w:t>Ultrasound Tower</w:t>
            </w:r>
            <w:r>
              <w:rPr>
                <w:noProof/>
                <w:webHidden/>
              </w:rPr>
              <w:tab/>
            </w:r>
            <w:r>
              <w:rPr>
                <w:noProof/>
                <w:webHidden/>
              </w:rPr>
              <w:fldChar w:fldCharType="begin"/>
            </w:r>
            <w:r>
              <w:rPr>
                <w:noProof/>
                <w:webHidden/>
              </w:rPr>
              <w:instrText xml:space="preserve"> PAGEREF _Toc435803330 \h </w:instrText>
            </w:r>
            <w:r>
              <w:rPr>
                <w:noProof/>
                <w:webHidden/>
              </w:rPr>
            </w:r>
            <w:r>
              <w:rPr>
                <w:noProof/>
                <w:webHidden/>
              </w:rPr>
              <w:fldChar w:fldCharType="separate"/>
            </w:r>
            <w:r>
              <w:rPr>
                <w:noProof/>
                <w:webHidden/>
              </w:rPr>
              <w:t>9</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31" w:history="1">
            <w:r w:rsidRPr="00820813">
              <w:rPr>
                <w:rStyle w:val="Hyperlink"/>
                <w:noProof/>
              </w:rPr>
              <w:t>4.5</w:t>
            </w:r>
            <w:r>
              <w:rPr>
                <w:rFonts w:asciiTheme="minorHAnsi" w:hAnsiTheme="minorHAnsi"/>
                <w:noProof/>
                <w:sz w:val="22"/>
                <w:lang w:eastAsia="en-US"/>
              </w:rPr>
              <w:tab/>
            </w:r>
            <w:r w:rsidRPr="00820813">
              <w:rPr>
                <w:rStyle w:val="Hyperlink"/>
                <w:noProof/>
              </w:rPr>
              <w:t>Solder IMU Headers</w:t>
            </w:r>
            <w:r>
              <w:rPr>
                <w:noProof/>
                <w:webHidden/>
              </w:rPr>
              <w:tab/>
            </w:r>
            <w:r>
              <w:rPr>
                <w:noProof/>
                <w:webHidden/>
              </w:rPr>
              <w:fldChar w:fldCharType="begin"/>
            </w:r>
            <w:r>
              <w:rPr>
                <w:noProof/>
                <w:webHidden/>
              </w:rPr>
              <w:instrText xml:space="preserve"> PAGEREF _Toc435803331 \h </w:instrText>
            </w:r>
            <w:r>
              <w:rPr>
                <w:noProof/>
                <w:webHidden/>
              </w:rPr>
            </w:r>
            <w:r>
              <w:rPr>
                <w:noProof/>
                <w:webHidden/>
              </w:rPr>
              <w:fldChar w:fldCharType="separate"/>
            </w:r>
            <w:r>
              <w:rPr>
                <w:noProof/>
                <w:webHidden/>
              </w:rPr>
              <w:t>9</w:t>
            </w:r>
            <w:r>
              <w:rPr>
                <w:noProof/>
                <w:webHidden/>
              </w:rPr>
              <w:fldChar w:fldCharType="end"/>
            </w:r>
          </w:hyperlink>
        </w:p>
        <w:p w:rsidR="00CD56C0" w:rsidRDefault="00CD56C0">
          <w:pPr>
            <w:pStyle w:val="TOC1"/>
            <w:tabs>
              <w:tab w:val="left" w:pos="440"/>
              <w:tab w:val="right" w:leader="dot" w:pos="9350"/>
            </w:tabs>
            <w:rPr>
              <w:rFonts w:asciiTheme="minorHAnsi" w:hAnsiTheme="minorHAnsi"/>
              <w:noProof/>
              <w:sz w:val="22"/>
              <w:lang w:eastAsia="en-US"/>
            </w:rPr>
          </w:pPr>
          <w:hyperlink w:anchor="_Toc435803332" w:history="1">
            <w:r w:rsidRPr="00820813">
              <w:rPr>
                <w:rStyle w:val="Hyperlink"/>
                <w:noProof/>
              </w:rPr>
              <w:t>5</w:t>
            </w:r>
            <w:r>
              <w:rPr>
                <w:rFonts w:asciiTheme="minorHAnsi" w:hAnsiTheme="minorHAnsi"/>
                <w:noProof/>
                <w:sz w:val="22"/>
                <w:lang w:eastAsia="en-US"/>
              </w:rPr>
              <w:tab/>
            </w:r>
            <w:r w:rsidRPr="00820813">
              <w:rPr>
                <w:rStyle w:val="Hyperlink"/>
                <w:noProof/>
              </w:rPr>
              <w:t>Chassis Assembly</w:t>
            </w:r>
            <w:r>
              <w:rPr>
                <w:noProof/>
                <w:webHidden/>
              </w:rPr>
              <w:tab/>
            </w:r>
            <w:r>
              <w:rPr>
                <w:noProof/>
                <w:webHidden/>
              </w:rPr>
              <w:fldChar w:fldCharType="begin"/>
            </w:r>
            <w:r>
              <w:rPr>
                <w:noProof/>
                <w:webHidden/>
              </w:rPr>
              <w:instrText xml:space="preserve"> PAGEREF _Toc435803332 \h </w:instrText>
            </w:r>
            <w:r>
              <w:rPr>
                <w:noProof/>
                <w:webHidden/>
              </w:rPr>
            </w:r>
            <w:r>
              <w:rPr>
                <w:noProof/>
                <w:webHidden/>
              </w:rPr>
              <w:fldChar w:fldCharType="separate"/>
            </w:r>
            <w:r>
              <w:rPr>
                <w:noProof/>
                <w:webHidden/>
              </w:rPr>
              <w:t>10</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33" w:history="1">
            <w:r w:rsidRPr="00820813">
              <w:rPr>
                <w:rStyle w:val="Hyperlink"/>
                <w:noProof/>
              </w:rPr>
              <w:t>5.1</w:t>
            </w:r>
            <w:r>
              <w:rPr>
                <w:rFonts w:asciiTheme="minorHAnsi" w:hAnsiTheme="minorHAnsi"/>
                <w:noProof/>
                <w:sz w:val="22"/>
                <w:lang w:eastAsia="en-US"/>
              </w:rPr>
              <w:tab/>
            </w:r>
            <w:r w:rsidRPr="00820813">
              <w:rPr>
                <w:rStyle w:val="Hyperlink"/>
                <w:noProof/>
              </w:rPr>
              <w:t>Brackets</w:t>
            </w:r>
            <w:r>
              <w:rPr>
                <w:noProof/>
                <w:webHidden/>
              </w:rPr>
              <w:tab/>
            </w:r>
            <w:r>
              <w:rPr>
                <w:noProof/>
                <w:webHidden/>
              </w:rPr>
              <w:fldChar w:fldCharType="begin"/>
            </w:r>
            <w:r>
              <w:rPr>
                <w:noProof/>
                <w:webHidden/>
              </w:rPr>
              <w:instrText xml:space="preserve"> PAGEREF _Toc435803333 \h </w:instrText>
            </w:r>
            <w:r>
              <w:rPr>
                <w:noProof/>
                <w:webHidden/>
              </w:rPr>
            </w:r>
            <w:r>
              <w:rPr>
                <w:noProof/>
                <w:webHidden/>
              </w:rPr>
              <w:fldChar w:fldCharType="separate"/>
            </w:r>
            <w:r>
              <w:rPr>
                <w:noProof/>
                <w:webHidden/>
              </w:rPr>
              <w:t>10</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34" w:history="1">
            <w:r w:rsidRPr="00820813">
              <w:rPr>
                <w:rStyle w:val="Hyperlink"/>
                <w:noProof/>
              </w:rPr>
              <w:t>5.2</w:t>
            </w:r>
            <w:r>
              <w:rPr>
                <w:rFonts w:asciiTheme="minorHAnsi" w:hAnsiTheme="minorHAnsi"/>
                <w:noProof/>
                <w:sz w:val="22"/>
                <w:lang w:eastAsia="en-US"/>
              </w:rPr>
              <w:tab/>
            </w:r>
            <w:r w:rsidRPr="00820813">
              <w:rPr>
                <w:rStyle w:val="Hyperlink"/>
                <w:noProof/>
              </w:rPr>
              <w:t>Motors</w:t>
            </w:r>
            <w:r>
              <w:rPr>
                <w:noProof/>
                <w:webHidden/>
              </w:rPr>
              <w:tab/>
            </w:r>
            <w:r>
              <w:rPr>
                <w:noProof/>
                <w:webHidden/>
              </w:rPr>
              <w:fldChar w:fldCharType="begin"/>
            </w:r>
            <w:r>
              <w:rPr>
                <w:noProof/>
                <w:webHidden/>
              </w:rPr>
              <w:instrText xml:space="preserve"> PAGEREF _Toc435803334 \h </w:instrText>
            </w:r>
            <w:r>
              <w:rPr>
                <w:noProof/>
                <w:webHidden/>
              </w:rPr>
            </w:r>
            <w:r>
              <w:rPr>
                <w:noProof/>
                <w:webHidden/>
              </w:rPr>
              <w:fldChar w:fldCharType="separate"/>
            </w:r>
            <w:r>
              <w:rPr>
                <w:noProof/>
                <w:webHidden/>
              </w:rPr>
              <w:t>11</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35" w:history="1">
            <w:r w:rsidRPr="00820813">
              <w:rPr>
                <w:rStyle w:val="Hyperlink"/>
                <w:noProof/>
              </w:rPr>
              <w:t>5.3</w:t>
            </w:r>
            <w:r>
              <w:rPr>
                <w:rFonts w:asciiTheme="minorHAnsi" w:hAnsiTheme="minorHAnsi"/>
                <w:noProof/>
                <w:sz w:val="22"/>
                <w:lang w:eastAsia="en-US"/>
              </w:rPr>
              <w:tab/>
            </w:r>
            <w:r w:rsidRPr="00820813">
              <w:rPr>
                <w:rStyle w:val="Hyperlink"/>
                <w:noProof/>
              </w:rPr>
              <w:t>Tire Assembly</w:t>
            </w:r>
            <w:r>
              <w:rPr>
                <w:noProof/>
                <w:webHidden/>
              </w:rPr>
              <w:tab/>
            </w:r>
            <w:r>
              <w:rPr>
                <w:noProof/>
                <w:webHidden/>
              </w:rPr>
              <w:fldChar w:fldCharType="begin"/>
            </w:r>
            <w:r>
              <w:rPr>
                <w:noProof/>
                <w:webHidden/>
              </w:rPr>
              <w:instrText xml:space="preserve"> PAGEREF _Toc435803335 \h </w:instrText>
            </w:r>
            <w:r>
              <w:rPr>
                <w:noProof/>
                <w:webHidden/>
              </w:rPr>
            </w:r>
            <w:r>
              <w:rPr>
                <w:noProof/>
                <w:webHidden/>
              </w:rPr>
              <w:fldChar w:fldCharType="separate"/>
            </w:r>
            <w:r>
              <w:rPr>
                <w:noProof/>
                <w:webHidden/>
              </w:rPr>
              <w:t>14</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36" w:history="1">
            <w:r w:rsidRPr="00820813">
              <w:rPr>
                <w:rStyle w:val="Hyperlink"/>
                <w:noProof/>
              </w:rPr>
              <w:t>5.4</w:t>
            </w:r>
            <w:r>
              <w:rPr>
                <w:rFonts w:asciiTheme="minorHAnsi" w:hAnsiTheme="minorHAnsi"/>
                <w:noProof/>
                <w:sz w:val="22"/>
                <w:lang w:eastAsia="en-US"/>
              </w:rPr>
              <w:tab/>
            </w:r>
            <w:r w:rsidRPr="00820813">
              <w:rPr>
                <w:rStyle w:val="Hyperlink"/>
                <w:noProof/>
              </w:rPr>
              <w:t>Bottom Plate</w:t>
            </w:r>
            <w:r>
              <w:rPr>
                <w:noProof/>
                <w:webHidden/>
              </w:rPr>
              <w:tab/>
            </w:r>
            <w:r>
              <w:rPr>
                <w:noProof/>
                <w:webHidden/>
              </w:rPr>
              <w:fldChar w:fldCharType="begin"/>
            </w:r>
            <w:r>
              <w:rPr>
                <w:noProof/>
                <w:webHidden/>
              </w:rPr>
              <w:instrText xml:space="preserve"> PAGEREF _Toc435803336 \h </w:instrText>
            </w:r>
            <w:r>
              <w:rPr>
                <w:noProof/>
                <w:webHidden/>
              </w:rPr>
            </w:r>
            <w:r>
              <w:rPr>
                <w:noProof/>
                <w:webHidden/>
              </w:rPr>
              <w:fldChar w:fldCharType="separate"/>
            </w:r>
            <w:r>
              <w:rPr>
                <w:noProof/>
                <w:webHidden/>
              </w:rPr>
              <w:t>18</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37" w:history="1">
            <w:r w:rsidRPr="00820813">
              <w:rPr>
                <w:rStyle w:val="Hyperlink"/>
                <w:noProof/>
              </w:rPr>
              <w:t>5.5</w:t>
            </w:r>
            <w:r>
              <w:rPr>
                <w:rFonts w:asciiTheme="minorHAnsi" w:hAnsiTheme="minorHAnsi"/>
                <w:noProof/>
                <w:sz w:val="22"/>
                <w:lang w:eastAsia="en-US"/>
              </w:rPr>
              <w:tab/>
            </w:r>
            <w:r w:rsidRPr="00820813">
              <w:rPr>
                <w:rStyle w:val="Hyperlink"/>
                <w:noProof/>
              </w:rPr>
              <w:t>Wheel Attachment</w:t>
            </w:r>
            <w:r>
              <w:rPr>
                <w:noProof/>
                <w:webHidden/>
              </w:rPr>
              <w:tab/>
            </w:r>
            <w:r>
              <w:rPr>
                <w:noProof/>
                <w:webHidden/>
              </w:rPr>
              <w:fldChar w:fldCharType="begin"/>
            </w:r>
            <w:r>
              <w:rPr>
                <w:noProof/>
                <w:webHidden/>
              </w:rPr>
              <w:instrText xml:space="preserve"> PAGEREF _Toc435803337 \h </w:instrText>
            </w:r>
            <w:r>
              <w:rPr>
                <w:noProof/>
                <w:webHidden/>
              </w:rPr>
            </w:r>
            <w:r>
              <w:rPr>
                <w:noProof/>
                <w:webHidden/>
              </w:rPr>
              <w:fldChar w:fldCharType="separate"/>
            </w:r>
            <w:r>
              <w:rPr>
                <w:noProof/>
                <w:webHidden/>
              </w:rPr>
              <w:t>22</w:t>
            </w:r>
            <w:r>
              <w:rPr>
                <w:noProof/>
                <w:webHidden/>
              </w:rPr>
              <w:fldChar w:fldCharType="end"/>
            </w:r>
          </w:hyperlink>
        </w:p>
        <w:p w:rsidR="00CD56C0" w:rsidRDefault="00CD56C0">
          <w:pPr>
            <w:pStyle w:val="TOC1"/>
            <w:tabs>
              <w:tab w:val="left" w:pos="440"/>
              <w:tab w:val="right" w:leader="dot" w:pos="9350"/>
            </w:tabs>
            <w:rPr>
              <w:rFonts w:asciiTheme="minorHAnsi" w:hAnsiTheme="minorHAnsi"/>
              <w:noProof/>
              <w:sz w:val="22"/>
              <w:lang w:eastAsia="en-US"/>
            </w:rPr>
          </w:pPr>
          <w:hyperlink w:anchor="_Toc435803338" w:history="1">
            <w:r w:rsidRPr="00820813">
              <w:rPr>
                <w:rStyle w:val="Hyperlink"/>
                <w:noProof/>
              </w:rPr>
              <w:t>6</w:t>
            </w:r>
            <w:r>
              <w:rPr>
                <w:rFonts w:asciiTheme="minorHAnsi" w:hAnsiTheme="minorHAnsi"/>
                <w:noProof/>
                <w:sz w:val="22"/>
                <w:lang w:eastAsia="en-US"/>
              </w:rPr>
              <w:tab/>
            </w:r>
            <w:r w:rsidRPr="00820813">
              <w:rPr>
                <w:rStyle w:val="Hyperlink"/>
                <w:noProof/>
              </w:rPr>
              <w:t>Top Plate Assembly</w:t>
            </w:r>
            <w:r>
              <w:rPr>
                <w:noProof/>
                <w:webHidden/>
              </w:rPr>
              <w:tab/>
            </w:r>
            <w:r>
              <w:rPr>
                <w:noProof/>
                <w:webHidden/>
              </w:rPr>
              <w:fldChar w:fldCharType="begin"/>
            </w:r>
            <w:r>
              <w:rPr>
                <w:noProof/>
                <w:webHidden/>
              </w:rPr>
              <w:instrText xml:space="preserve"> PAGEREF _Toc435803338 \h </w:instrText>
            </w:r>
            <w:r>
              <w:rPr>
                <w:noProof/>
                <w:webHidden/>
              </w:rPr>
            </w:r>
            <w:r>
              <w:rPr>
                <w:noProof/>
                <w:webHidden/>
              </w:rPr>
              <w:fldChar w:fldCharType="separate"/>
            </w:r>
            <w:r>
              <w:rPr>
                <w:noProof/>
                <w:webHidden/>
              </w:rPr>
              <w:t>24</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39" w:history="1">
            <w:r w:rsidRPr="00820813">
              <w:rPr>
                <w:rStyle w:val="Hyperlink"/>
                <w:noProof/>
              </w:rPr>
              <w:t>6.1</w:t>
            </w:r>
            <w:r>
              <w:rPr>
                <w:rFonts w:asciiTheme="minorHAnsi" w:hAnsiTheme="minorHAnsi"/>
                <w:noProof/>
                <w:sz w:val="22"/>
                <w:lang w:eastAsia="en-US"/>
              </w:rPr>
              <w:tab/>
            </w:r>
            <w:r w:rsidRPr="00820813">
              <w:rPr>
                <w:rStyle w:val="Hyperlink"/>
                <w:noProof/>
              </w:rPr>
              <w:t>3D Printed Parts</w:t>
            </w:r>
            <w:r>
              <w:rPr>
                <w:noProof/>
                <w:webHidden/>
              </w:rPr>
              <w:tab/>
            </w:r>
            <w:r>
              <w:rPr>
                <w:noProof/>
                <w:webHidden/>
              </w:rPr>
              <w:fldChar w:fldCharType="begin"/>
            </w:r>
            <w:r>
              <w:rPr>
                <w:noProof/>
                <w:webHidden/>
              </w:rPr>
              <w:instrText xml:space="preserve"> PAGEREF _Toc435803339 \h </w:instrText>
            </w:r>
            <w:r>
              <w:rPr>
                <w:noProof/>
                <w:webHidden/>
              </w:rPr>
            </w:r>
            <w:r>
              <w:rPr>
                <w:noProof/>
                <w:webHidden/>
              </w:rPr>
              <w:fldChar w:fldCharType="separate"/>
            </w:r>
            <w:r>
              <w:rPr>
                <w:noProof/>
                <w:webHidden/>
              </w:rPr>
              <w:t>24</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40" w:history="1">
            <w:r w:rsidRPr="00820813">
              <w:rPr>
                <w:rStyle w:val="Hyperlink"/>
                <w:noProof/>
              </w:rPr>
              <w:t>6.2</w:t>
            </w:r>
            <w:r>
              <w:rPr>
                <w:rFonts w:asciiTheme="minorHAnsi" w:hAnsiTheme="minorHAnsi"/>
                <w:noProof/>
                <w:sz w:val="22"/>
                <w:lang w:eastAsia="en-US"/>
              </w:rPr>
              <w:tab/>
            </w:r>
            <w:r w:rsidRPr="00820813">
              <w:rPr>
                <w:rStyle w:val="Hyperlink"/>
                <w:noProof/>
              </w:rPr>
              <w:t>Ultrasound Sensor Mounting</w:t>
            </w:r>
            <w:r>
              <w:rPr>
                <w:noProof/>
                <w:webHidden/>
              </w:rPr>
              <w:tab/>
            </w:r>
            <w:r>
              <w:rPr>
                <w:noProof/>
                <w:webHidden/>
              </w:rPr>
              <w:fldChar w:fldCharType="begin"/>
            </w:r>
            <w:r>
              <w:rPr>
                <w:noProof/>
                <w:webHidden/>
              </w:rPr>
              <w:instrText xml:space="preserve"> PAGEREF _Toc435803340 \h </w:instrText>
            </w:r>
            <w:r>
              <w:rPr>
                <w:noProof/>
                <w:webHidden/>
              </w:rPr>
            </w:r>
            <w:r>
              <w:rPr>
                <w:noProof/>
                <w:webHidden/>
              </w:rPr>
              <w:fldChar w:fldCharType="separate"/>
            </w:r>
            <w:r>
              <w:rPr>
                <w:noProof/>
                <w:webHidden/>
              </w:rPr>
              <w:t>25</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41" w:history="1">
            <w:r w:rsidRPr="00820813">
              <w:rPr>
                <w:rStyle w:val="Hyperlink"/>
                <w:noProof/>
              </w:rPr>
              <w:t>6.3</w:t>
            </w:r>
            <w:r>
              <w:rPr>
                <w:rFonts w:asciiTheme="minorHAnsi" w:hAnsiTheme="minorHAnsi"/>
                <w:noProof/>
                <w:sz w:val="22"/>
                <w:lang w:eastAsia="en-US"/>
              </w:rPr>
              <w:tab/>
            </w:r>
            <w:r w:rsidRPr="00820813">
              <w:rPr>
                <w:rStyle w:val="Hyperlink"/>
                <w:noProof/>
              </w:rPr>
              <w:t>NUC Base, Camera, IMU, GPS</w:t>
            </w:r>
            <w:r>
              <w:rPr>
                <w:noProof/>
                <w:webHidden/>
              </w:rPr>
              <w:tab/>
            </w:r>
            <w:r>
              <w:rPr>
                <w:noProof/>
                <w:webHidden/>
              </w:rPr>
              <w:fldChar w:fldCharType="begin"/>
            </w:r>
            <w:r>
              <w:rPr>
                <w:noProof/>
                <w:webHidden/>
              </w:rPr>
              <w:instrText xml:space="preserve"> PAGEREF _Toc435803341 \h </w:instrText>
            </w:r>
            <w:r>
              <w:rPr>
                <w:noProof/>
                <w:webHidden/>
              </w:rPr>
            </w:r>
            <w:r>
              <w:rPr>
                <w:noProof/>
                <w:webHidden/>
              </w:rPr>
              <w:fldChar w:fldCharType="separate"/>
            </w:r>
            <w:r>
              <w:rPr>
                <w:noProof/>
                <w:webHidden/>
              </w:rPr>
              <w:t>27</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42" w:history="1">
            <w:r w:rsidRPr="00820813">
              <w:rPr>
                <w:rStyle w:val="Hyperlink"/>
                <w:noProof/>
              </w:rPr>
              <w:t>6.4</w:t>
            </w:r>
            <w:r>
              <w:rPr>
                <w:rFonts w:asciiTheme="minorHAnsi" w:hAnsiTheme="minorHAnsi"/>
                <w:noProof/>
                <w:sz w:val="22"/>
                <w:lang w:eastAsia="en-US"/>
              </w:rPr>
              <w:tab/>
            </w:r>
            <w:r w:rsidRPr="00820813">
              <w:rPr>
                <w:rStyle w:val="Hyperlink"/>
                <w:noProof/>
              </w:rPr>
              <w:t>PCB, Switch, and Bus Connections</w:t>
            </w:r>
            <w:r>
              <w:rPr>
                <w:noProof/>
                <w:webHidden/>
              </w:rPr>
              <w:tab/>
            </w:r>
            <w:r>
              <w:rPr>
                <w:noProof/>
                <w:webHidden/>
              </w:rPr>
              <w:fldChar w:fldCharType="begin"/>
            </w:r>
            <w:r>
              <w:rPr>
                <w:noProof/>
                <w:webHidden/>
              </w:rPr>
              <w:instrText xml:space="preserve"> PAGEREF _Toc435803342 \h </w:instrText>
            </w:r>
            <w:r>
              <w:rPr>
                <w:noProof/>
                <w:webHidden/>
              </w:rPr>
            </w:r>
            <w:r>
              <w:rPr>
                <w:noProof/>
                <w:webHidden/>
              </w:rPr>
              <w:fldChar w:fldCharType="separate"/>
            </w:r>
            <w:r>
              <w:rPr>
                <w:noProof/>
                <w:webHidden/>
              </w:rPr>
              <w:t>28</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43" w:history="1">
            <w:r w:rsidRPr="00820813">
              <w:rPr>
                <w:rStyle w:val="Hyperlink"/>
                <w:noProof/>
              </w:rPr>
              <w:t>6.5</w:t>
            </w:r>
            <w:r>
              <w:rPr>
                <w:rFonts w:asciiTheme="minorHAnsi" w:hAnsiTheme="minorHAnsi"/>
                <w:noProof/>
                <w:sz w:val="22"/>
                <w:lang w:eastAsia="en-US"/>
              </w:rPr>
              <w:tab/>
            </w:r>
            <w:r w:rsidRPr="00820813">
              <w:rPr>
                <w:rStyle w:val="Hyperlink"/>
                <w:noProof/>
              </w:rPr>
              <w:t>NUC Assembly</w:t>
            </w:r>
            <w:r>
              <w:rPr>
                <w:noProof/>
                <w:webHidden/>
              </w:rPr>
              <w:tab/>
            </w:r>
            <w:r>
              <w:rPr>
                <w:noProof/>
                <w:webHidden/>
              </w:rPr>
              <w:fldChar w:fldCharType="begin"/>
            </w:r>
            <w:r>
              <w:rPr>
                <w:noProof/>
                <w:webHidden/>
              </w:rPr>
              <w:instrText xml:space="preserve"> PAGEREF _Toc435803343 \h </w:instrText>
            </w:r>
            <w:r>
              <w:rPr>
                <w:noProof/>
                <w:webHidden/>
              </w:rPr>
            </w:r>
            <w:r>
              <w:rPr>
                <w:noProof/>
                <w:webHidden/>
              </w:rPr>
              <w:fldChar w:fldCharType="separate"/>
            </w:r>
            <w:r>
              <w:rPr>
                <w:noProof/>
                <w:webHidden/>
              </w:rPr>
              <w:t>32</w:t>
            </w:r>
            <w:r>
              <w:rPr>
                <w:noProof/>
                <w:webHidden/>
              </w:rPr>
              <w:fldChar w:fldCharType="end"/>
            </w:r>
          </w:hyperlink>
        </w:p>
        <w:p w:rsidR="00CD56C0" w:rsidRDefault="00CD56C0">
          <w:pPr>
            <w:pStyle w:val="TOC2"/>
            <w:tabs>
              <w:tab w:val="left" w:pos="880"/>
              <w:tab w:val="right" w:leader="dot" w:pos="9350"/>
            </w:tabs>
            <w:rPr>
              <w:rFonts w:asciiTheme="minorHAnsi" w:hAnsiTheme="minorHAnsi"/>
              <w:noProof/>
              <w:sz w:val="22"/>
              <w:lang w:eastAsia="en-US"/>
            </w:rPr>
          </w:pPr>
          <w:hyperlink w:anchor="_Toc435803344" w:history="1">
            <w:r w:rsidRPr="00820813">
              <w:rPr>
                <w:rStyle w:val="Hyperlink"/>
                <w:noProof/>
              </w:rPr>
              <w:t>6.6</w:t>
            </w:r>
            <w:r>
              <w:rPr>
                <w:rFonts w:asciiTheme="minorHAnsi" w:hAnsiTheme="minorHAnsi"/>
                <w:noProof/>
                <w:sz w:val="22"/>
                <w:lang w:eastAsia="en-US"/>
              </w:rPr>
              <w:tab/>
            </w:r>
            <w:r w:rsidRPr="00820813">
              <w:rPr>
                <w:rStyle w:val="Hyperlink"/>
                <w:noProof/>
              </w:rPr>
              <w:t>Cover Plate Assembly and Attachment</w:t>
            </w:r>
            <w:r>
              <w:rPr>
                <w:noProof/>
                <w:webHidden/>
              </w:rPr>
              <w:tab/>
            </w:r>
            <w:r>
              <w:rPr>
                <w:noProof/>
                <w:webHidden/>
              </w:rPr>
              <w:fldChar w:fldCharType="begin"/>
            </w:r>
            <w:r>
              <w:rPr>
                <w:noProof/>
                <w:webHidden/>
              </w:rPr>
              <w:instrText xml:space="preserve"> PAGEREF _Toc435803344 \h </w:instrText>
            </w:r>
            <w:r>
              <w:rPr>
                <w:noProof/>
                <w:webHidden/>
              </w:rPr>
            </w:r>
            <w:r>
              <w:rPr>
                <w:noProof/>
                <w:webHidden/>
              </w:rPr>
              <w:fldChar w:fldCharType="separate"/>
            </w:r>
            <w:r>
              <w:rPr>
                <w:noProof/>
                <w:webHidden/>
              </w:rPr>
              <w:t>35</w:t>
            </w:r>
            <w:r>
              <w:rPr>
                <w:noProof/>
                <w:webHidden/>
              </w:rPr>
              <w:fldChar w:fldCharType="end"/>
            </w:r>
          </w:hyperlink>
        </w:p>
        <w:p w:rsidR="00CD56C0" w:rsidRDefault="00CD56C0">
          <w:pPr>
            <w:pStyle w:val="TOC1"/>
            <w:tabs>
              <w:tab w:val="left" w:pos="440"/>
              <w:tab w:val="right" w:leader="dot" w:pos="9350"/>
            </w:tabs>
            <w:rPr>
              <w:rFonts w:asciiTheme="minorHAnsi" w:hAnsiTheme="minorHAnsi"/>
              <w:noProof/>
              <w:sz w:val="22"/>
              <w:lang w:eastAsia="en-US"/>
            </w:rPr>
          </w:pPr>
          <w:hyperlink w:anchor="_Toc435803345" w:history="1">
            <w:r w:rsidRPr="00820813">
              <w:rPr>
                <w:rStyle w:val="Hyperlink"/>
                <w:noProof/>
              </w:rPr>
              <w:t>7</w:t>
            </w:r>
            <w:r>
              <w:rPr>
                <w:rFonts w:asciiTheme="minorHAnsi" w:hAnsiTheme="minorHAnsi"/>
                <w:noProof/>
                <w:sz w:val="22"/>
                <w:lang w:eastAsia="en-US"/>
              </w:rPr>
              <w:tab/>
            </w:r>
            <w:r w:rsidRPr="00820813">
              <w:rPr>
                <w:rStyle w:val="Hyperlink"/>
                <w:noProof/>
              </w:rPr>
              <w:t>Fully Assembled</w:t>
            </w:r>
            <w:r>
              <w:rPr>
                <w:noProof/>
                <w:webHidden/>
              </w:rPr>
              <w:tab/>
            </w:r>
            <w:r>
              <w:rPr>
                <w:noProof/>
                <w:webHidden/>
              </w:rPr>
              <w:fldChar w:fldCharType="begin"/>
            </w:r>
            <w:r>
              <w:rPr>
                <w:noProof/>
                <w:webHidden/>
              </w:rPr>
              <w:instrText xml:space="preserve"> PAGEREF _Toc435803345 \h </w:instrText>
            </w:r>
            <w:r>
              <w:rPr>
                <w:noProof/>
                <w:webHidden/>
              </w:rPr>
            </w:r>
            <w:r>
              <w:rPr>
                <w:noProof/>
                <w:webHidden/>
              </w:rPr>
              <w:fldChar w:fldCharType="separate"/>
            </w:r>
            <w:r>
              <w:rPr>
                <w:noProof/>
                <w:webHidden/>
              </w:rPr>
              <w:t>36</w:t>
            </w:r>
            <w:r>
              <w:rPr>
                <w:noProof/>
                <w:webHidden/>
              </w:rPr>
              <w:fldChar w:fldCharType="end"/>
            </w:r>
          </w:hyperlink>
        </w:p>
        <w:p w:rsidR="005019B8" w:rsidRDefault="005019B8">
          <w:r>
            <w:rPr>
              <w:b/>
              <w:bCs/>
              <w:noProof/>
            </w:rPr>
            <w:fldChar w:fldCharType="end"/>
          </w:r>
        </w:p>
      </w:sdtContent>
    </w:sdt>
    <w:p w:rsidR="00027CF5" w:rsidRDefault="00027CF5" w:rsidP="005019B8">
      <w:pPr>
        <w:pStyle w:val="Heading1"/>
      </w:pPr>
      <w:bookmarkStart w:id="1" w:name="_Toc435803322"/>
      <w:r>
        <w:t>Introduction</w:t>
      </w:r>
      <w:bookmarkEnd w:id="1"/>
    </w:p>
    <w:p w:rsidR="00027CF5" w:rsidRDefault="00694C5A" w:rsidP="00027CF5">
      <w:r>
        <w:t>This manual is the complete guide to constructing a Swarmie.  Construction is intended to be done in the order presented, but many portions are independent of each other.</w:t>
      </w:r>
    </w:p>
    <w:p w:rsidR="00593C3E" w:rsidRDefault="00593C3E" w:rsidP="00027CF5">
      <w:r>
        <w:lastRenderedPageBreak/>
        <w:t>Notes:</w:t>
      </w:r>
    </w:p>
    <w:p w:rsidR="00027CF5" w:rsidRDefault="00027CF5" w:rsidP="00027CF5">
      <w:r>
        <w:t>All metric screws are colored black.</w:t>
      </w:r>
    </w:p>
    <w:p w:rsidR="00027CF5" w:rsidRPr="00027CF5" w:rsidRDefault="00027CF5" w:rsidP="00027CF5">
      <w:r>
        <w:t>All imperial screws are stainless steel</w:t>
      </w:r>
      <w:r w:rsidR="00B053A9">
        <w:t>, with the exceptio</w:t>
      </w:r>
      <w:r w:rsidR="000F00BE">
        <w:t>n of two 2-56 nylon screw sizes</w:t>
      </w:r>
      <w:r>
        <w:t>.</w:t>
      </w:r>
    </w:p>
    <w:p w:rsidR="00004099" w:rsidRDefault="00004099" w:rsidP="005019B8">
      <w:pPr>
        <w:pStyle w:val="Heading1"/>
      </w:pPr>
      <w:bookmarkStart w:id="2" w:name="_Toc435803323"/>
      <w:r>
        <w:t>Guide to 3D Printed</w:t>
      </w:r>
      <w:r w:rsidR="00050BF4">
        <w:t xml:space="preserve"> and Laser-Cut</w:t>
      </w:r>
      <w:r>
        <w:t xml:space="preserve"> Parts</w:t>
      </w:r>
      <w:bookmarkEnd w:id="2"/>
    </w:p>
    <w:p w:rsidR="00004099" w:rsidRDefault="00EF57E2" w:rsidP="00EF57E2">
      <w:pPr>
        <w:pStyle w:val="Heading2"/>
      </w:pPr>
      <w:bookmarkStart w:id="3" w:name="_Toc435803324"/>
      <w:r>
        <w:t>3D Printed Parts</w:t>
      </w:r>
      <w:bookmarkEnd w:id="3"/>
    </w:p>
    <w:p w:rsidR="00F2377E" w:rsidRDefault="00F2377E" w:rsidP="00F2377E">
      <w:pPr>
        <w:keepNext/>
      </w:pPr>
      <w:r>
        <w:rPr>
          <w:noProof/>
          <w:lang w:eastAsia="en-US"/>
        </w:rPr>
        <w:drawing>
          <wp:inline distT="0" distB="0" distL="0" distR="0">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0D18EA">
        <w:rPr>
          <w:noProof/>
        </w:rPr>
        <w:t>1</w:t>
      </w:r>
      <w:r>
        <w:fldChar w:fldCharType="end"/>
      </w:r>
      <w:r>
        <w:t xml:space="preserve"> Battery Base</w:t>
      </w:r>
    </w:p>
    <w:p w:rsidR="00F2377E" w:rsidRDefault="00F2377E" w:rsidP="00F2377E">
      <w:pPr>
        <w:keepNext/>
      </w:pPr>
      <w:r>
        <w:rPr>
          <w:noProof/>
          <w:lang w:eastAsia="en-US"/>
        </w:rPr>
        <w:drawing>
          <wp:inline distT="0" distB="0" distL="0" distR="0">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0D18EA">
        <w:rPr>
          <w:noProof/>
        </w:rPr>
        <w:t>2</w:t>
      </w:r>
      <w:r>
        <w:fldChar w:fldCharType="end"/>
      </w:r>
      <w:r>
        <w:t xml:space="preserve"> Battery Brace</w:t>
      </w:r>
    </w:p>
    <w:p w:rsidR="00F2377E" w:rsidRDefault="00F2377E" w:rsidP="00F2377E">
      <w:pPr>
        <w:keepNext/>
      </w:pPr>
      <w:r>
        <w:rPr>
          <w:noProof/>
          <w:lang w:eastAsia="en-US"/>
        </w:rPr>
        <w:lastRenderedPageBreak/>
        <w:drawing>
          <wp:inline distT="0" distB="0" distL="0" distR="0">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0D18EA">
        <w:rPr>
          <w:noProof/>
        </w:rPr>
        <w:t>3</w:t>
      </w:r>
      <w:r>
        <w:fldChar w:fldCharType="end"/>
      </w:r>
      <w:r>
        <w:t xml:space="preserve"> Battery Cross Strap</w:t>
      </w:r>
    </w:p>
    <w:p w:rsidR="00C86127" w:rsidRDefault="00F2377E" w:rsidP="00C86127">
      <w:pPr>
        <w:keepNext/>
      </w:pPr>
      <w:r>
        <w:rPr>
          <w:noProof/>
          <w:lang w:eastAsia="en-US"/>
        </w:rPr>
        <w:drawing>
          <wp:inline distT="0" distB="0" distL="0" distR="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sidR="000D18EA">
        <w:rPr>
          <w:noProof/>
        </w:rPr>
        <w:t>4</w:t>
      </w:r>
      <w:r>
        <w:fldChar w:fldCharType="end"/>
      </w:r>
      <w:r>
        <w:t xml:space="preserve"> Camera Mount</w:t>
      </w:r>
    </w:p>
    <w:p w:rsidR="00C86127" w:rsidRDefault="00F2377E" w:rsidP="00C86127">
      <w:pPr>
        <w:keepNext/>
      </w:pPr>
      <w:r>
        <w:rPr>
          <w:noProof/>
          <w:lang w:eastAsia="en-US"/>
        </w:rPr>
        <w:lastRenderedPageBreak/>
        <w:drawing>
          <wp:inline distT="0" distB="0" distL="0" distR="0">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sidR="000D18EA">
        <w:rPr>
          <w:noProof/>
        </w:rPr>
        <w:t>5</w:t>
      </w:r>
      <w:r>
        <w:fldChar w:fldCharType="end"/>
      </w:r>
      <w:r>
        <w:t xml:space="preserve"> GPS/IMU Mount</w:t>
      </w:r>
    </w:p>
    <w:p w:rsidR="00C86127" w:rsidRDefault="00F2377E" w:rsidP="00C86127">
      <w:pPr>
        <w:keepNext/>
      </w:pPr>
      <w:r>
        <w:rPr>
          <w:noProof/>
          <w:lang w:eastAsia="en-US"/>
        </w:rPr>
        <w:drawing>
          <wp:inline distT="0" distB="0" distL="0" distR="0">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sidR="000D18EA">
        <w:rPr>
          <w:noProof/>
        </w:rPr>
        <w:t>6</w:t>
      </w:r>
      <w:r>
        <w:fldChar w:fldCharType="end"/>
      </w:r>
      <w:r>
        <w:t xml:space="preserve"> Lid Support</w:t>
      </w:r>
    </w:p>
    <w:p w:rsidR="00C86127" w:rsidRDefault="00F2377E" w:rsidP="00C86127">
      <w:pPr>
        <w:keepNext/>
      </w:pPr>
      <w:r>
        <w:rPr>
          <w:noProof/>
          <w:lang w:eastAsia="en-US"/>
        </w:rPr>
        <w:lastRenderedPageBreak/>
        <w:drawing>
          <wp:inline distT="0" distB="0" distL="0" distR="0">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sidR="000D18EA">
        <w:rPr>
          <w:noProof/>
        </w:rPr>
        <w:t>7</w:t>
      </w:r>
      <w:r>
        <w:fldChar w:fldCharType="end"/>
      </w:r>
      <w:r>
        <w:t xml:space="preserve"> NUC Base</w:t>
      </w:r>
    </w:p>
    <w:p w:rsidR="00125CB1" w:rsidRDefault="00F2377E" w:rsidP="00C86127">
      <w:pPr>
        <w:keepNext/>
      </w:pPr>
      <w:r>
        <w:rPr>
          <w:noProof/>
          <w:lang w:eastAsia="en-US"/>
        </w:rPr>
        <w:drawing>
          <wp:inline distT="0" distB="0" distL="0" distR="0" wp14:anchorId="4A31E19C" wp14:editId="76A8FD94">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8B5E44" w:rsidRDefault="00C86127" w:rsidP="00C86127">
      <w:pPr>
        <w:pStyle w:val="Caption"/>
      </w:pPr>
      <w:r>
        <w:t xml:space="preserve">Figure </w:t>
      </w:r>
      <w:r>
        <w:fldChar w:fldCharType="begin"/>
      </w:r>
      <w:r>
        <w:instrText xml:space="preserve"> SEQ Figure \* ARABIC </w:instrText>
      </w:r>
      <w:r>
        <w:fldChar w:fldCharType="separate"/>
      </w:r>
      <w:r w:rsidR="000D18EA">
        <w:rPr>
          <w:noProof/>
        </w:rPr>
        <w:t>8</w:t>
      </w:r>
      <w:r>
        <w:fldChar w:fldCharType="end"/>
      </w:r>
      <w:r>
        <w:t xml:space="preserve"> Ultrasound (US) Tower</w:t>
      </w:r>
    </w:p>
    <w:p w:rsidR="00D9723A" w:rsidRDefault="00D9723A" w:rsidP="00D9723A">
      <w:pPr>
        <w:pStyle w:val="Heading2"/>
      </w:pPr>
      <w:bookmarkStart w:id="4" w:name="_Toc435803325"/>
      <w:r>
        <w:t>Laser-Cut Parts</w:t>
      </w:r>
      <w:bookmarkEnd w:id="4"/>
    </w:p>
    <w:p w:rsidR="00DD5AAF" w:rsidRPr="00DD5AAF" w:rsidRDefault="00DD5AAF" w:rsidP="00DD5AAF">
      <w:r>
        <w:t>Each of the laser-cut parts comes covered in a brown protective film.  You can remove the film using a fingernail.</w:t>
      </w:r>
    </w:p>
    <w:p w:rsidR="00125CB1" w:rsidRDefault="00125CB1" w:rsidP="00125CB1">
      <w:pPr>
        <w:keepNext/>
      </w:pPr>
      <w:r>
        <w:rPr>
          <w:noProof/>
          <w:lang w:eastAsia="en-US"/>
        </w:rPr>
        <w:lastRenderedPageBreak/>
        <w:drawing>
          <wp:inline distT="0" distB="0" distL="0" distR="0">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125CB1" w:rsidRDefault="00125CB1" w:rsidP="00125CB1">
      <w:pPr>
        <w:pStyle w:val="Caption"/>
      </w:pPr>
      <w:r>
        <w:t xml:space="preserve">Figure </w:t>
      </w:r>
      <w:r>
        <w:fldChar w:fldCharType="begin"/>
      </w:r>
      <w:r>
        <w:instrText xml:space="preserve"> SEQ Figure \* ARABIC </w:instrText>
      </w:r>
      <w:r>
        <w:fldChar w:fldCharType="separate"/>
      </w:r>
      <w:r w:rsidR="000D18EA">
        <w:rPr>
          <w:noProof/>
        </w:rPr>
        <w:t>9</w:t>
      </w:r>
      <w:r>
        <w:fldChar w:fldCharType="end"/>
      </w:r>
      <w:r>
        <w:t xml:space="preserve"> Bottom Plate</w:t>
      </w:r>
    </w:p>
    <w:p w:rsidR="00125CB1" w:rsidRDefault="00125CB1" w:rsidP="00125CB1">
      <w:pPr>
        <w:keepNext/>
      </w:pPr>
      <w:r>
        <w:rPr>
          <w:noProof/>
          <w:lang w:eastAsia="en-US"/>
        </w:rPr>
        <w:drawing>
          <wp:inline distT="0" distB="0" distL="0" distR="0">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125CB1" w:rsidRDefault="00125CB1" w:rsidP="00125CB1">
      <w:pPr>
        <w:pStyle w:val="Caption"/>
      </w:pPr>
      <w:r>
        <w:t xml:space="preserve">Figure </w:t>
      </w:r>
      <w:r>
        <w:fldChar w:fldCharType="begin"/>
      </w:r>
      <w:r>
        <w:instrText xml:space="preserve"> SEQ Figure \* ARABIC </w:instrText>
      </w:r>
      <w:r>
        <w:fldChar w:fldCharType="separate"/>
      </w:r>
      <w:r w:rsidR="000D18EA">
        <w:rPr>
          <w:noProof/>
        </w:rPr>
        <w:t>10</w:t>
      </w:r>
      <w:r>
        <w:fldChar w:fldCharType="end"/>
      </w:r>
      <w:r>
        <w:t xml:space="preserve"> Cover Plate</w:t>
      </w:r>
    </w:p>
    <w:p w:rsidR="00125CB1" w:rsidRDefault="00125CB1" w:rsidP="00125CB1">
      <w:pPr>
        <w:keepNext/>
      </w:pPr>
      <w:r>
        <w:rPr>
          <w:noProof/>
          <w:lang w:eastAsia="en-US"/>
        </w:rPr>
        <w:lastRenderedPageBreak/>
        <w:drawing>
          <wp:inline distT="0" distB="0" distL="0" distR="0" wp14:anchorId="6D028911" wp14:editId="155154E7">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125CB1" w:rsidRDefault="00125CB1" w:rsidP="00125CB1">
      <w:pPr>
        <w:pStyle w:val="Caption"/>
      </w:pPr>
      <w:r>
        <w:t xml:space="preserve">Figure </w:t>
      </w:r>
      <w:r>
        <w:fldChar w:fldCharType="begin"/>
      </w:r>
      <w:r>
        <w:instrText xml:space="preserve"> SEQ Figure \* ARABIC </w:instrText>
      </w:r>
      <w:r>
        <w:fldChar w:fldCharType="separate"/>
      </w:r>
      <w:r w:rsidR="000D18EA">
        <w:rPr>
          <w:noProof/>
        </w:rPr>
        <w:t>11</w:t>
      </w:r>
      <w:r>
        <w:fldChar w:fldCharType="end"/>
      </w:r>
      <w:r>
        <w:t xml:space="preserve"> Top Plate</w:t>
      </w:r>
    </w:p>
    <w:p w:rsidR="00004099" w:rsidRDefault="00126223" w:rsidP="005019B8">
      <w:pPr>
        <w:pStyle w:val="Heading1"/>
      </w:pPr>
      <w:bookmarkStart w:id="5" w:name="_Toc435803326"/>
      <w:r>
        <w:t xml:space="preserve">Preparation </w:t>
      </w:r>
      <w:r w:rsidR="00264C17">
        <w:t>–</w:t>
      </w:r>
      <w:r>
        <w:t xml:space="preserve"> </w:t>
      </w:r>
      <w:r w:rsidR="00004099">
        <w:t>Drilling</w:t>
      </w:r>
      <w:r w:rsidR="00264C17">
        <w:t>,</w:t>
      </w:r>
      <w:r w:rsidR="00004099">
        <w:t xml:space="preserve"> Tapping</w:t>
      </w:r>
      <w:r>
        <w:t>, and Soldering</w:t>
      </w:r>
      <w:bookmarkEnd w:id="5"/>
    </w:p>
    <w:p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rsidR="00004099" w:rsidRDefault="00004099" w:rsidP="00AB08C3">
      <w:pPr>
        <w:pStyle w:val="Heading2"/>
      </w:pPr>
      <w:bookmarkStart w:id="6" w:name="_Toc435803327"/>
      <w:r>
        <w:t>GPS/IMU Mount</w:t>
      </w:r>
      <w:bookmarkEnd w:id="6"/>
    </w:p>
    <w:p w:rsidR="00AB08C3" w:rsidRDefault="00AB08C3" w:rsidP="00AB08C3">
      <w:r>
        <w:t>Use a #50 drill bit to drill out the hole shown in the picture below.</w:t>
      </w:r>
    </w:p>
    <w:p w:rsidR="00775C6C" w:rsidRDefault="00775C6C" w:rsidP="00AB08C3">
      <w:r>
        <w:rPr>
          <w:noProof/>
          <w:lang w:eastAsia="en-US"/>
        </w:rPr>
        <w:drawing>
          <wp:inline distT="0" distB="0" distL="0" distR="0">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23024E" w:rsidRDefault="0023024E" w:rsidP="00AB08C3">
      <w:r>
        <w:t>Use a 2-56 tap to tap the hole.</w:t>
      </w:r>
    </w:p>
    <w:p w:rsidR="0023024E" w:rsidRPr="00AB08C3" w:rsidRDefault="0023024E" w:rsidP="00AB08C3">
      <w:r>
        <w:lastRenderedPageBreak/>
        <w:t>Note: this hole will be used for securing the IMU using a 2-56x1/2” nylon screw.</w:t>
      </w:r>
    </w:p>
    <w:p w:rsidR="00AB08C3" w:rsidRDefault="00AB08C3" w:rsidP="00AB08C3">
      <w:pPr>
        <w:pStyle w:val="Heading2"/>
      </w:pPr>
      <w:bookmarkStart w:id="7" w:name="_Toc435803328"/>
      <w:r>
        <w:t>NUC Base</w:t>
      </w:r>
      <w:bookmarkEnd w:id="7"/>
    </w:p>
    <w:p w:rsidR="006F0377" w:rsidRDefault="006F0377" w:rsidP="006F0377">
      <w:r>
        <w:t>Use a #50 drill bit to drill out the holes indicated in the picture below.</w:t>
      </w:r>
    </w:p>
    <w:p w:rsidR="006F0377" w:rsidRPr="006F0377" w:rsidRDefault="00775C6C" w:rsidP="006F0377">
      <w:r>
        <w:rPr>
          <w:noProof/>
          <w:lang w:eastAsia="en-US"/>
        </w:rPr>
        <w:drawing>
          <wp:inline distT="0" distB="0" distL="0" distR="0">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rsidR="00004099" w:rsidRDefault="00004099" w:rsidP="00AB08C3">
      <w:pPr>
        <w:pStyle w:val="Heading2"/>
      </w:pPr>
      <w:bookmarkStart w:id="8" w:name="_Toc435803329"/>
      <w:r>
        <w:t>Battery Base</w:t>
      </w:r>
      <w:r w:rsidR="00677AEB">
        <w:t xml:space="preserve"> and Battery Brace</w:t>
      </w:r>
      <w:bookmarkEnd w:id="8"/>
    </w:p>
    <w:p w:rsidR="0023024E" w:rsidRDefault="0023024E" w:rsidP="0023024E">
      <w:r>
        <w:t xml:space="preserve">Use a #43 drill bit to drill out the </w:t>
      </w:r>
      <w:r w:rsidR="00677AEB">
        <w:t xml:space="preserve">four </w:t>
      </w:r>
      <w:r>
        <w:t>holes indicated in the picture below.</w:t>
      </w:r>
    </w:p>
    <w:p w:rsidR="00775C6C" w:rsidRDefault="00775C6C" w:rsidP="0023024E">
      <w:r>
        <w:rPr>
          <w:noProof/>
          <w:lang w:eastAsia="en-US"/>
        </w:rPr>
        <w:drawing>
          <wp:inline distT="0" distB="0" distL="0" distR="0">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775C6C" w:rsidRDefault="00775C6C" w:rsidP="0023024E">
      <w:r>
        <w:rPr>
          <w:noProof/>
          <w:lang w:eastAsia="en-US"/>
        </w:rPr>
        <w:lastRenderedPageBreak/>
        <w:drawing>
          <wp:inline distT="0" distB="0" distL="0" distR="0">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77AEB" w:rsidRDefault="00677AEB" w:rsidP="0023024E">
      <w:r>
        <w:t>Use a 4-40 tap to tap the holes.</w:t>
      </w:r>
    </w:p>
    <w:p w:rsidR="002C50AB" w:rsidRDefault="002C50AB" w:rsidP="00AB08C3">
      <w:pPr>
        <w:pStyle w:val="Heading2"/>
      </w:pPr>
      <w:bookmarkStart w:id="9" w:name="_Toc435803330"/>
      <w:r>
        <w:t>Ultrasound Tower</w:t>
      </w:r>
      <w:bookmarkEnd w:id="9"/>
    </w:p>
    <w:p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rsidR="0071733B" w:rsidRDefault="00775C6C" w:rsidP="00AB08C3">
      <w:r>
        <w:rPr>
          <w:noProof/>
          <w:lang w:eastAsia="en-US"/>
        </w:rPr>
        <w:drawing>
          <wp:inline distT="0" distB="0" distL="0" distR="0">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rsidR="00E56EAA" w:rsidRDefault="00E56EAA" w:rsidP="00E56EAA">
      <w:pPr>
        <w:pStyle w:val="Heading2"/>
      </w:pPr>
      <w:bookmarkStart w:id="10" w:name="_Toc435803331"/>
      <w:r>
        <w:t>Solder IMU Headers</w:t>
      </w:r>
      <w:bookmarkEnd w:id="10"/>
    </w:p>
    <w:p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rsidR="00CA1208" w:rsidRPr="0008313A" w:rsidRDefault="00CA1208" w:rsidP="0008313A">
      <w:r>
        <w:rPr>
          <w:noProof/>
          <w:lang w:eastAsia="en-US"/>
        </w:rPr>
        <w:lastRenderedPageBreak/>
        <w:drawing>
          <wp:inline distT="0" distB="0" distL="0" distR="0">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rsidR="005019B8" w:rsidRDefault="005019B8" w:rsidP="005019B8">
      <w:pPr>
        <w:pStyle w:val="Heading1"/>
      </w:pPr>
      <w:bookmarkStart w:id="11" w:name="_Toc435803332"/>
      <w:r>
        <w:t>Chassis</w:t>
      </w:r>
      <w:r w:rsidR="00FD299E">
        <w:t xml:space="preserve"> Assembly</w:t>
      </w:r>
      <w:bookmarkEnd w:id="11"/>
    </w:p>
    <w:p w:rsidR="00BE5B5D" w:rsidRDefault="00BE5B5D" w:rsidP="00BE5B5D">
      <w:pPr>
        <w:pStyle w:val="Heading2"/>
      </w:pPr>
      <w:bookmarkStart w:id="12" w:name="_Toc435803333"/>
      <w:r>
        <w:t>Brackets</w:t>
      </w:r>
      <w:bookmarkEnd w:id="12"/>
    </w:p>
    <w:p w:rsidR="00BE5B5D" w:rsidRDefault="00BE5B5D">
      <w:r>
        <w:t>Using eight</w:t>
      </w:r>
      <w:r w:rsidR="00E960B0">
        <w:t xml:space="preserve"> M3x6mm</w:t>
      </w:r>
      <w:r>
        <w:t xml:space="preserve"> screws, attach all four brackets together as seen below.</w:t>
      </w:r>
    </w:p>
    <w:p w:rsidR="00FB5A0F" w:rsidRDefault="00FB5A0F" w:rsidP="00FB5A0F">
      <w:pPr>
        <w:keepNext/>
      </w:pPr>
      <w:r>
        <w:rPr>
          <w:noProof/>
          <w:lang w:eastAsia="en-US"/>
        </w:rPr>
        <w:lastRenderedPageBreak/>
        <w:drawing>
          <wp:inline distT="0" distB="0" distL="0" distR="0" wp14:anchorId="6A67D70C" wp14:editId="2CB1C8C5">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96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E5B5D" w:rsidRPr="00BA4782" w:rsidRDefault="00FB5A0F" w:rsidP="00FB5A0F">
      <w:pPr>
        <w:pStyle w:val="Caption"/>
      </w:pPr>
      <w:r w:rsidRPr="00BA4782">
        <w:t xml:space="preserve">Figure </w:t>
      </w:r>
      <w:r w:rsidR="00ED4007">
        <w:fldChar w:fldCharType="begin"/>
      </w:r>
      <w:r w:rsidR="00ED4007">
        <w:instrText xml:space="preserve"> SEQ Figure \* ARABIC </w:instrText>
      </w:r>
      <w:r w:rsidR="00ED4007">
        <w:fldChar w:fldCharType="separate"/>
      </w:r>
      <w:r w:rsidR="000D18EA">
        <w:rPr>
          <w:noProof/>
        </w:rPr>
        <w:t>12</w:t>
      </w:r>
      <w:r w:rsidR="00ED4007">
        <w:rPr>
          <w:noProof/>
        </w:rPr>
        <w:fldChar w:fldCharType="end"/>
      </w:r>
      <w:r w:rsidR="00BA4782">
        <w:t xml:space="preserve">: </w:t>
      </w:r>
      <w:r w:rsidRPr="00BA4782">
        <w:t>Chassis brackets fully attached</w:t>
      </w:r>
    </w:p>
    <w:p w:rsidR="00BE5B5D" w:rsidRDefault="005019B8" w:rsidP="005019B8">
      <w:pPr>
        <w:pStyle w:val="Heading2"/>
      </w:pPr>
      <w:bookmarkStart w:id="13" w:name="_Toc435803334"/>
      <w:r>
        <w:t>Motors</w:t>
      </w:r>
      <w:bookmarkEnd w:id="13"/>
    </w:p>
    <w:p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rsidR="00FB1D8F" w:rsidRDefault="00BF4779" w:rsidP="005019B8">
      <w:r>
        <w:rPr>
          <w:noProof/>
          <w:lang w:eastAsia="en-US"/>
        </w:rPr>
        <w:lastRenderedPageBreak/>
        <w:drawing>
          <wp:inline distT="0" distB="0" distL="0" distR="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F4779" w:rsidRDefault="00BF4779" w:rsidP="005019B8">
      <w:r>
        <w:rPr>
          <w:noProof/>
          <w:lang w:eastAsia="en-US"/>
        </w:rPr>
        <w:lastRenderedPageBreak/>
        <w:drawing>
          <wp:inline distT="0" distB="0" distL="0" distR="0">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B1D8F" w:rsidRDefault="00FB1D8F" w:rsidP="00FB1D8F">
      <w:r>
        <w:br w:type="page"/>
      </w:r>
    </w:p>
    <w:p w:rsidR="001D71DD" w:rsidRDefault="001D71DD" w:rsidP="005019B8"/>
    <w:p w:rsidR="00286AE6" w:rsidRDefault="005543C9" w:rsidP="00286AE6">
      <w:pPr>
        <w:pStyle w:val="Heading2"/>
      </w:pPr>
      <w:bookmarkStart w:id="14" w:name="_Toc435803335"/>
      <w:r>
        <w:t>Tire</w:t>
      </w:r>
      <w:r w:rsidR="00286AE6">
        <w:t xml:space="preserve"> Assembly</w:t>
      </w:r>
      <w:bookmarkEnd w:id="14"/>
    </w:p>
    <w:p w:rsidR="00BE4EC3" w:rsidRDefault="00A7352F" w:rsidP="00FD299E">
      <w:r>
        <w:t xml:space="preserve">Wheel assembly instructions have been adapted from Lynxmotion’s instructions found here: </w:t>
      </w:r>
      <w:hyperlink r:id="rId29" w:history="1">
        <w:r w:rsidR="00FB1D8F" w:rsidRPr="00E73FA2">
          <w:rPr>
            <w:rStyle w:val="Hyperlink"/>
          </w:rPr>
          <w:t>http://www.lynxmotion.com/images/html/build007.htm</w:t>
        </w:r>
      </w:hyperlink>
    </w:p>
    <w:p w:rsidR="00A7352F" w:rsidRDefault="00FB1D8F" w:rsidP="006C40EA">
      <w:pPr>
        <w:pStyle w:val="ListParagraph"/>
        <w:numPr>
          <w:ilvl w:val="0"/>
          <w:numId w:val="15"/>
        </w:numPr>
      </w:pPr>
      <w:r>
        <w:rPr>
          <w:noProof/>
          <w:lang w:eastAsia="en-US"/>
        </w:rPr>
        <w:drawing>
          <wp:anchor distT="0" distB="0" distL="114300" distR="114300" simplePos="0" relativeHeight="251658240" behindDoc="0" locked="0" layoutInCell="1" allowOverlap="1" wp14:anchorId="2E2574B4" wp14:editId="6DFADCB4">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63F3A5BE" wp14:editId="152A6655">
                <wp:simplePos x="0" y="0"/>
                <wp:positionH relativeFrom="margin">
                  <wp:align>right</wp:align>
                </wp:positionH>
                <wp:positionV relativeFrom="paragraph">
                  <wp:posOffset>1591310</wp:posOffset>
                </wp:positionV>
                <wp:extent cx="40640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13</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F3A5B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" stroked="f">
                <v:textbox style="mso-fit-shape-to-text:t" inset="0,0,0,0">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13</w:t>
                      </w:r>
                      <w:r w:rsidR="00ED4007">
                        <w:rPr>
                          <w:noProof/>
                        </w:rPr>
                        <w:fldChar w:fldCharType="end"/>
                      </w:r>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DD54F2" wp14:editId="0F10BBC2">
                <wp:simplePos x="0" y="0"/>
                <wp:positionH relativeFrom="column">
                  <wp:posOffset>0</wp:posOffset>
                </wp:positionH>
                <wp:positionV relativeFrom="paragraph">
                  <wp:posOffset>3114040</wp:posOffset>
                </wp:positionV>
                <wp:extent cx="40640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14</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54F2" id="Text Box 15" o:spid="_x0000_s1027" type="#_x0000_t202" style="position:absolute;margin-left:0;margin-top:245.2pt;width:32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" stroked="f">
                <v:textbox style="mso-fit-shape-to-text:t" inset="0,0,0,0">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14</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BBE417F" wp14:editId="6CE35A42">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019458E0" wp14:editId="33223356">
                <wp:simplePos x="0" y="0"/>
                <wp:positionH relativeFrom="column">
                  <wp:posOffset>0</wp:posOffset>
                </wp:positionH>
                <wp:positionV relativeFrom="paragraph">
                  <wp:posOffset>3105150</wp:posOffset>
                </wp:positionV>
                <wp:extent cx="40640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15</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458E0" id="Text Box 17" o:spid="_x0000_s1028" type="#_x0000_t202" style="position:absolute;left:0;text-align:left;margin-left:0;margin-top:244.5pt;width:320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" stroked="f">
                <v:textbox style="mso-fit-shape-to-text:t" inset="0,0,0,0">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15</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285E00E6" wp14:editId="395543D5">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 rim looking like Figure 4</w:t>
      </w:r>
      <w:r w:rsidR="006C40EA" w:rsidRPr="006C40EA">
        <w:t>. </w:t>
      </w:r>
    </w:p>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FB1D8F" w:rsidRDefault="00FB1D8F" w:rsidP="00BE4EC3"/>
    <w:p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BE4EC3">
        <w:t>, so that it looks like Figure 5</w:t>
      </w:r>
      <w:r w:rsidRPr="006C40EA">
        <w:t>.</w:t>
      </w:r>
    </w:p>
    <w:p w:rsidR="006C40EA" w:rsidRDefault="00FB1D8F" w:rsidP="00BE4EC3">
      <w:r>
        <w:rPr>
          <w:noProof/>
          <w:lang w:eastAsia="en-US"/>
        </w:rPr>
        <w:drawing>
          <wp:anchor distT="0" distB="0" distL="114300" distR="114300" simplePos="0" relativeHeight="251667456" behindDoc="0" locked="0" layoutInCell="1" allowOverlap="1" wp14:anchorId="011097D2" wp14:editId="749D1227">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1054BCE2" wp14:editId="1DDEF029">
                <wp:simplePos x="0" y="0"/>
                <wp:positionH relativeFrom="margin">
                  <wp:align>right</wp:align>
                </wp:positionH>
                <wp:positionV relativeFrom="paragraph">
                  <wp:posOffset>3136900</wp:posOffset>
                </wp:positionV>
                <wp:extent cx="40640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16</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4BCE2" id="Text Box 19" o:spid="_x0000_s1029" type="#_x0000_t202" style="position:absolute;margin-left:268.8pt;margin-top:247pt;width:320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" stroked="f">
                <v:textbox style="mso-fit-shape-to-text:t" inset="0,0,0,0">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16</w:t>
                      </w:r>
                      <w:r w:rsidR="00ED4007">
                        <w:rPr>
                          <w:noProof/>
                        </w:rPr>
                        <w:fldChar w:fldCharType="end"/>
                      </w:r>
                    </w:p>
                  </w:txbxContent>
                </v:textbox>
                <w10:wrap type="square" anchorx="margin"/>
              </v:shape>
            </w:pict>
          </mc:Fallback>
        </mc:AlternateContent>
      </w:r>
      <w:r w:rsidR="00BE4EC3">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0B19449C" wp14:editId="6369C3CD">
                <wp:simplePos x="0" y="0"/>
                <wp:positionH relativeFrom="column">
                  <wp:posOffset>1879600</wp:posOffset>
                </wp:positionH>
                <wp:positionV relativeFrom="paragraph">
                  <wp:posOffset>3105150</wp:posOffset>
                </wp:positionV>
                <wp:extent cx="40640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17</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9449C" id="Text Box 21" o:spid="_x0000_s1030" type="#_x0000_t202" style="position:absolute;left:0;text-align:left;margin-left:148pt;margin-top:244.5pt;width:32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" stroked="f">
                <v:textbox style="mso-fit-shape-to-text:t" inset="0,0,0,0">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17</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6B8972FA" wp14:editId="130CC30E">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t xml:space="preserve"> in Figure 6</w:t>
      </w:r>
      <w:r w:rsidR="006C40EA" w:rsidRPr="006C40EA">
        <w:t>. If there are any imperfections leftover from Step 1, then it may be difficult to pass the tire over them.</w:t>
      </w:r>
    </w:p>
    <w:p w:rsidR="00844F23" w:rsidRDefault="00844F23" w:rsidP="00844F23"/>
    <w:p w:rsidR="00844F23" w:rsidRDefault="00844F23" w:rsidP="00844F23"/>
    <w:p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00E2713F" wp14:editId="0A1F1CE9">
                <wp:simplePos x="0" y="0"/>
                <wp:positionH relativeFrom="column">
                  <wp:posOffset>0</wp:posOffset>
                </wp:positionH>
                <wp:positionV relativeFrom="paragraph">
                  <wp:posOffset>3112770</wp:posOffset>
                </wp:positionV>
                <wp:extent cx="4064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18</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713F" id="Text Box 24" o:spid="_x0000_s1031" type="#_x0000_t202" style="position:absolute;margin-left:0;margin-top:245.1pt;width:32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" stroked="f">
                <v:textbox style="mso-fit-shape-to-text:t" inset="0,0,0,0">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18</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51F1DD22" wp14:editId="46BD3DE3">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63F9A5EB" wp14:editId="7B5F257F">
                <wp:simplePos x="0" y="0"/>
                <wp:positionH relativeFrom="column">
                  <wp:posOffset>1879600</wp:posOffset>
                </wp:positionH>
                <wp:positionV relativeFrom="paragraph">
                  <wp:posOffset>3114675</wp:posOffset>
                </wp:positionV>
                <wp:extent cx="40640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19</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9A5EB" id="Text Box 26" o:spid="_x0000_s1032" type="#_x0000_t202" style="position:absolute;left:0;text-align:left;margin-left:148pt;margin-top:245.25pt;width:32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" stroked="f">
                <v:textbox style="mso-fit-shape-to-text:t" inset="0,0,0,0">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19</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62E8B112" wp14:editId="13DDE91E">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 Figure 8</w:t>
      </w:r>
      <w:r w:rsidR="006C40EA" w:rsidRPr="006C40EA">
        <w:t>. </w:t>
      </w:r>
    </w:p>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34523806" wp14:editId="513C0FB3">
                <wp:simplePos x="0" y="0"/>
                <wp:positionH relativeFrom="column">
                  <wp:posOffset>0</wp:posOffset>
                </wp:positionH>
                <wp:positionV relativeFrom="paragraph">
                  <wp:posOffset>3110230</wp:posOffset>
                </wp:positionV>
                <wp:extent cx="40640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20</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23806" id="Text Box 30" o:spid="_x0000_s1033" type="#_x0000_t202" style="position:absolute;margin-left:0;margin-top:244.9pt;width:3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" stroked="f">
                <v:textbox style="mso-fit-shape-to-text:t" inset="0,0,0,0">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20</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54CF0C42" wp14:editId="2616226F">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4F96E232" wp14:editId="6A706B42">
                <wp:simplePos x="0" y="0"/>
                <wp:positionH relativeFrom="column">
                  <wp:posOffset>1879600</wp:posOffset>
                </wp:positionH>
                <wp:positionV relativeFrom="paragraph">
                  <wp:posOffset>3105150</wp:posOffset>
                </wp:positionV>
                <wp:extent cx="40640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21</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6E232" id="Text Box 29" o:spid="_x0000_s1034" type="#_x0000_t202" style="position:absolute;left:0;text-align:left;margin-left:148pt;margin-top:244.5pt;width:32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lYNAIAAHQ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" stroked="f">
                <v:textbox style="mso-fit-shape-to-text:t" inset="0,0,0,0">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0D18EA">
                        <w:rPr>
                          <w:noProof/>
                        </w:rPr>
                        <w:t>21</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33E73D1" wp14:editId="3DEE14B5">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completed tire is shown in Figure 10.</w:t>
      </w:r>
    </w:p>
    <w:p w:rsidR="00844F23" w:rsidRDefault="00844F23" w:rsidP="00844F23"/>
    <w:p w:rsidR="00A4480B" w:rsidRDefault="00A4480B"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Pr="00FD299E" w:rsidRDefault="00844F23" w:rsidP="00844F23"/>
    <w:p w:rsidR="00E82534" w:rsidRDefault="00BE76A9" w:rsidP="00E82534">
      <w:pPr>
        <w:pStyle w:val="Heading2"/>
      </w:pPr>
      <w:bookmarkStart w:id="15" w:name="_Toc435803336"/>
      <w:r>
        <w:t>Bottom Plate</w:t>
      </w:r>
      <w:bookmarkEnd w:id="15"/>
    </w:p>
    <w:p w:rsidR="003F51C1" w:rsidRPr="003F51C1" w:rsidRDefault="003F51C1" w:rsidP="003F51C1">
      <w:r>
        <w:t>Tools:</w:t>
      </w:r>
    </w:p>
    <w:p w:rsidR="00275570" w:rsidRDefault="00DC3F2E" w:rsidP="00275570">
      <w:pPr>
        <w:pStyle w:val="ListParagraph"/>
        <w:numPr>
          <w:ilvl w:val="0"/>
          <w:numId w:val="17"/>
        </w:numPr>
      </w:pPr>
      <w:r>
        <w:t>1/16” hex key</w:t>
      </w:r>
    </w:p>
    <w:p w:rsidR="004A016A" w:rsidRDefault="00027CF5" w:rsidP="004A016A">
      <w:pPr>
        <w:pStyle w:val="ListParagraph"/>
        <w:numPr>
          <w:ilvl w:val="0"/>
          <w:numId w:val="17"/>
        </w:numPr>
      </w:pPr>
      <w:r>
        <w:t>3/32”</w:t>
      </w:r>
      <w:r w:rsidR="00622DCC">
        <w:t xml:space="preserve"> hex key</w:t>
      </w:r>
    </w:p>
    <w:p w:rsidR="003F51C1" w:rsidRDefault="003F51C1" w:rsidP="003F51C1">
      <w:pPr>
        <w:pStyle w:val="ListParagraph"/>
        <w:numPr>
          <w:ilvl w:val="0"/>
          <w:numId w:val="17"/>
        </w:numPr>
      </w:pPr>
      <w:r>
        <w:t>¼” nut driver</w:t>
      </w:r>
    </w:p>
    <w:p w:rsidR="003F51C1" w:rsidRPr="00027CF5" w:rsidRDefault="003F51C1" w:rsidP="003F51C1">
      <w:r>
        <w:t>Parts:</w:t>
      </w:r>
    </w:p>
    <w:p w:rsidR="00027CF5" w:rsidRDefault="00027CF5" w:rsidP="00027CF5">
      <w:pPr>
        <w:pStyle w:val="ListParagraph"/>
        <w:numPr>
          <w:ilvl w:val="0"/>
          <w:numId w:val="16"/>
        </w:numPr>
      </w:pPr>
      <w:r>
        <w:t>8x 4-40x1.5” screws</w:t>
      </w:r>
      <w:r w:rsidR="000D18EA">
        <w:t xml:space="preserve"> – 3/32” hex key</w:t>
      </w:r>
    </w:p>
    <w:p w:rsidR="00027CF5" w:rsidRDefault="00027CF5" w:rsidP="00027CF5">
      <w:pPr>
        <w:pStyle w:val="ListParagraph"/>
        <w:numPr>
          <w:ilvl w:val="0"/>
          <w:numId w:val="16"/>
        </w:numPr>
      </w:pPr>
      <w:r>
        <w:t>4x 4-40x1/2” screws</w:t>
      </w:r>
      <w:r w:rsidR="000D18EA">
        <w:t xml:space="preserve"> – 1/16” hex key</w:t>
      </w:r>
    </w:p>
    <w:p w:rsidR="00F331CC" w:rsidRDefault="00F331CC" w:rsidP="00027CF5">
      <w:pPr>
        <w:pStyle w:val="ListParagraph"/>
        <w:numPr>
          <w:ilvl w:val="0"/>
          <w:numId w:val="16"/>
        </w:numPr>
      </w:pPr>
      <w:r>
        <w:t>4x M3x6mm</w:t>
      </w:r>
      <w:r w:rsidR="00440684">
        <w:t xml:space="preserve"> – 2.0mm hex key</w:t>
      </w:r>
    </w:p>
    <w:p w:rsidR="00027CF5" w:rsidRDefault="00027CF5" w:rsidP="00027CF5">
      <w:pPr>
        <w:pStyle w:val="ListParagraph"/>
        <w:numPr>
          <w:ilvl w:val="0"/>
          <w:numId w:val="16"/>
        </w:numPr>
      </w:pPr>
      <w:r>
        <w:t>16x washers</w:t>
      </w:r>
    </w:p>
    <w:p w:rsidR="000D18EA" w:rsidRDefault="000D18EA" w:rsidP="00027CF5">
      <w:pPr>
        <w:pStyle w:val="ListParagraph"/>
        <w:numPr>
          <w:ilvl w:val="0"/>
          <w:numId w:val="16"/>
        </w:numPr>
      </w:pPr>
      <w:r>
        <w:t>8x 4-40 nyloc nuts</w:t>
      </w:r>
      <w:r w:rsidR="00E21E62">
        <w:t xml:space="preserve"> – ¼” nut driver</w:t>
      </w:r>
    </w:p>
    <w:p w:rsidR="00EA2E72" w:rsidRDefault="00EA2E72" w:rsidP="00EA2E72">
      <w:pPr>
        <w:pStyle w:val="ListParagraph"/>
        <w:numPr>
          <w:ilvl w:val="0"/>
          <w:numId w:val="16"/>
        </w:numPr>
      </w:pPr>
      <w:r>
        <w:t>Battery Base</w:t>
      </w:r>
    </w:p>
    <w:p w:rsidR="00EA2E72" w:rsidRDefault="00EA2E72" w:rsidP="00EA2E72">
      <w:pPr>
        <w:pStyle w:val="ListParagraph"/>
        <w:numPr>
          <w:ilvl w:val="0"/>
          <w:numId w:val="16"/>
        </w:numPr>
      </w:pPr>
      <w:r>
        <w:t>Battery Brace</w:t>
      </w:r>
    </w:p>
    <w:p w:rsidR="00EA2E72" w:rsidRDefault="00EA2E72" w:rsidP="00EA2E72">
      <w:pPr>
        <w:pStyle w:val="ListParagraph"/>
        <w:numPr>
          <w:ilvl w:val="0"/>
          <w:numId w:val="16"/>
        </w:numPr>
      </w:pPr>
      <w:r>
        <w:t>Battery Cross Strap</w:t>
      </w:r>
    </w:p>
    <w:p w:rsidR="00027CF5" w:rsidRDefault="00027CF5" w:rsidP="00027CF5">
      <w:pPr>
        <w:pStyle w:val="ListParagraph"/>
        <w:numPr>
          <w:ilvl w:val="0"/>
          <w:numId w:val="16"/>
        </w:numPr>
      </w:pPr>
      <w:r>
        <w:t>Battery</w:t>
      </w:r>
    </w:p>
    <w:p w:rsidR="00100592" w:rsidRDefault="00027CF5" w:rsidP="00100592">
      <w:pPr>
        <w:pStyle w:val="ListParagraph"/>
        <w:numPr>
          <w:ilvl w:val="0"/>
          <w:numId w:val="16"/>
        </w:numPr>
      </w:pPr>
      <w:r>
        <w:t>Fire retardant bag</w:t>
      </w:r>
    </w:p>
    <w:p w:rsidR="00100592" w:rsidRDefault="00100592" w:rsidP="00100592">
      <w:r>
        <w:t xml:space="preserve">Using </w:t>
      </w:r>
      <w:r w:rsidR="002C245E">
        <w:t>eight</w:t>
      </w:r>
      <w:r>
        <w:t xml:space="preserve"> 4-40x1.5” screws and nyloc nuts, attach the battery base and battery brace.  The battery brace is flatter on one of the sides with screw holes, this is the bottom.  Use washers on both sides of the screws.  </w:t>
      </w:r>
      <w:r w:rsidR="00AD70F3">
        <w:t>Make sure th</w:t>
      </w:r>
      <w:r w:rsidR="006E584D">
        <w:t>e screw heads are on the bottom.</w:t>
      </w:r>
    </w:p>
    <w:p w:rsidR="001B136C" w:rsidRDefault="001B136C" w:rsidP="00027CF5">
      <w:r>
        <w:rPr>
          <w:noProof/>
          <w:lang w:eastAsia="en-US"/>
        </w:rPr>
        <w:lastRenderedPageBreak/>
        <w:drawing>
          <wp:inline distT="0" distB="0" distL="0" distR="0">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A2E72" w:rsidRDefault="00F331CC" w:rsidP="00027CF5">
      <w:r>
        <w:t>Using 4 M3x6mm screws, attach</w:t>
      </w:r>
      <w:r w:rsidR="003F51C1">
        <w:t xml:space="preserve"> the </w:t>
      </w:r>
      <w:r w:rsidR="005102A3">
        <w:t>bottom plate to the bottom of the chassis.  You will notice that the motor shafts are closer to one side of the chassis, this side is the bottom.</w:t>
      </w:r>
      <w:r w:rsidR="00EA2E72">
        <w:t xml:space="preserve">  The plate can be attached in orientation that it fits, the orientation will matter when the wheels are attached.</w:t>
      </w:r>
    </w:p>
    <w:p w:rsidR="001B136C" w:rsidRDefault="001B136C" w:rsidP="00027CF5">
      <w:r>
        <w:rPr>
          <w:noProof/>
          <w:lang w:eastAsia="en-US"/>
        </w:rPr>
        <w:lastRenderedPageBreak/>
        <w:drawing>
          <wp:inline distT="0" distB="0" distL="0" distR="0" wp14:anchorId="4CADDE32" wp14:editId="45320499">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38DC" w:rsidRDefault="000C4B8B" w:rsidP="00027CF5">
      <w:r>
        <w:t xml:space="preserve">Insert the battery into the fire retardant bag in the following way.  With the bag’s warning facing you, insert the battery with the wire leads coming out on the right.  </w:t>
      </w:r>
      <w:r w:rsidR="00A5204A">
        <w:t xml:space="preserve">Close the Velcro flap and </w:t>
      </w:r>
      <w:r w:rsidR="00867810">
        <w:t>wrap it around the back of the bag as tightly as possible.  This is necessary to properly fit into the battery base.</w:t>
      </w:r>
    </w:p>
    <w:p w:rsidR="004C243E" w:rsidRDefault="00CF38DC" w:rsidP="00027CF5">
      <w:r>
        <w:rPr>
          <w:noProof/>
          <w:lang w:eastAsia="en-US"/>
        </w:rPr>
        <w:lastRenderedPageBreak/>
        <w:drawing>
          <wp:inline distT="0" distB="0" distL="0" distR="0">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rsidR="008F47A5" w:rsidRDefault="008F47A5" w:rsidP="00027CF5">
      <w:r>
        <w:t>Carefully lay the battery into the chassis to keep the bag tight.  The flap of the battery should be against the black acrylic of the bottom plate.</w:t>
      </w:r>
      <w:r w:rsidR="002E29C0">
        <w:t xml:space="preserve">  Next, use 4x 4-40x1/2” screws (button head) to screw the battery cross strap to the battery base and battery brace.  This strap fits only one way, line up the holes and be sure that the flat side is against the battery.  </w:t>
      </w:r>
    </w:p>
    <w:p w:rsidR="00201E6C" w:rsidRDefault="00201E6C" w:rsidP="00BE76A9">
      <w:r>
        <w:rPr>
          <w:noProof/>
          <w:lang w:eastAsia="en-US"/>
        </w:rPr>
        <w:lastRenderedPageBreak/>
        <w:drawing>
          <wp:inline distT="0" distB="0" distL="0" distR="0">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51C1" w:rsidRDefault="003F51C1" w:rsidP="003F51C1">
      <w:pPr>
        <w:pStyle w:val="Heading2"/>
      </w:pPr>
      <w:bookmarkStart w:id="16" w:name="_Toc435803337"/>
      <w:r>
        <w:t>Wheel Attachment</w:t>
      </w:r>
      <w:bookmarkEnd w:id="16"/>
    </w:p>
    <w:p w:rsidR="00A47532" w:rsidRDefault="006C2835" w:rsidP="00A47532">
      <w:r>
        <w:t>Tools:</w:t>
      </w:r>
    </w:p>
    <w:p w:rsidR="006C2835" w:rsidRDefault="006C2835" w:rsidP="006C2835">
      <w:pPr>
        <w:pStyle w:val="ListParagraph"/>
        <w:numPr>
          <w:ilvl w:val="0"/>
          <w:numId w:val="19"/>
        </w:numPr>
      </w:pPr>
      <w:r>
        <w:t>5/32” hex key</w:t>
      </w:r>
    </w:p>
    <w:p w:rsidR="006C2835" w:rsidRDefault="006C2835" w:rsidP="006C2835">
      <w:pPr>
        <w:pStyle w:val="ListParagraph"/>
        <w:numPr>
          <w:ilvl w:val="0"/>
          <w:numId w:val="19"/>
        </w:numPr>
      </w:pPr>
      <w:r>
        <w:t>3.5mm hex key</w:t>
      </w:r>
    </w:p>
    <w:p w:rsidR="00741D0C" w:rsidRDefault="00741D0C" w:rsidP="00741D0C">
      <w:r>
        <w:t>Parts:</w:t>
      </w:r>
    </w:p>
    <w:p w:rsidR="006C2835" w:rsidRDefault="006C2835" w:rsidP="006C2835">
      <w:pPr>
        <w:pStyle w:val="ListParagraph"/>
        <w:numPr>
          <w:ilvl w:val="0"/>
          <w:numId w:val="19"/>
        </w:numPr>
      </w:pPr>
      <w:r>
        <w:t xml:space="preserve">2x </w:t>
      </w:r>
      <w:r w:rsidR="005A61B8">
        <w:t>m</w:t>
      </w:r>
      <w:r>
        <w:t>ounting hub kit</w:t>
      </w:r>
    </w:p>
    <w:p w:rsidR="00CD78D9" w:rsidRDefault="005A61B8" w:rsidP="00CD78D9">
      <w:pPr>
        <w:pStyle w:val="ListParagraph"/>
        <w:numPr>
          <w:ilvl w:val="0"/>
          <w:numId w:val="19"/>
        </w:numPr>
      </w:pPr>
      <w:r>
        <w:t>4x a</w:t>
      </w:r>
      <w:r w:rsidR="006C2835">
        <w:t>ssembled tires</w:t>
      </w:r>
    </w:p>
    <w:p w:rsidR="00CD78D9" w:rsidRDefault="00CD78D9" w:rsidP="00CD78D9">
      <w:r>
        <w:t>The mounting hub kit will contain 2 mounting hubs, 2 larger wheel screws, and 3 set screws.  1 set screw is extra.</w:t>
      </w:r>
    </w:p>
    <w:p w:rsidR="00760688" w:rsidRDefault="00CD78D9" w:rsidP="00CD78D9">
      <w:r>
        <w:t xml:space="preserve">Begin by screwing the wheel screws into the mounting hubs.  Then slide the mounting hubs onto the motor shafts and screw on the set screw.  The wheel screws are screwed on first to ensure the mounting hub is attached at the correct distance from the motor.  </w:t>
      </w:r>
    </w:p>
    <w:p w:rsidR="00A21A2B" w:rsidRDefault="00A21A2B" w:rsidP="00CD78D9">
      <w:r>
        <w:rPr>
          <w:noProof/>
          <w:lang w:eastAsia="en-US"/>
        </w:rPr>
        <w:lastRenderedPageBreak/>
        <w:drawing>
          <wp:inline distT="0" distB="0" distL="0" distR="0">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D78D9" w:rsidRDefault="00CD78D9" w:rsidP="00CD78D9">
      <w:r>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rsidR="00A21A2B" w:rsidRPr="00A47532" w:rsidRDefault="00A21A2B" w:rsidP="00CD78D9">
      <w:r>
        <w:rPr>
          <w:noProof/>
          <w:lang w:eastAsia="en-US"/>
        </w:rPr>
        <w:lastRenderedPageBreak/>
        <w:drawing>
          <wp:inline distT="0" distB="0" distL="0" distR="0">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06D96" w:rsidRPr="00706D96" w:rsidRDefault="00FD299E" w:rsidP="00706D96">
      <w:pPr>
        <w:pStyle w:val="Heading1"/>
      </w:pPr>
      <w:bookmarkStart w:id="17" w:name="_Toc435803338"/>
      <w:r>
        <w:t>Top Plate Assembly</w:t>
      </w:r>
      <w:bookmarkEnd w:id="17"/>
    </w:p>
    <w:p w:rsidR="00FD299E" w:rsidRDefault="00FD299E" w:rsidP="00FD299E">
      <w:pPr>
        <w:pStyle w:val="Heading2"/>
      </w:pPr>
      <w:bookmarkStart w:id="18" w:name="_Toc435803339"/>
      <w:r>
        <w:t>3D Printed Parts</w:t>
      </w:r>
      <w:bookmarkEnd w:id="18"/>
    </w:p>
    <w:p w:rsidR="00482B1B" w:rsidRDefault="00482B1B" w:rsidP="00482B1B">
      <w:r>
        <w:t>Tools:</w:t>
      </w:r>
    </w:p>
    <w:p w:rsidR="00482B1B" w:rsidRDefault="00482B1B" w:rsidP="00482B1B">
      <w:pPr>
        <w:pStyle w:val="ListParagraph"/>
        <w:numPr>
          <w:ilvl w:val="0"/>
          <w:numId w:val="24"/>
        </w:numPr>
      </w:pPr>
      <w:r>
        <w:t>¼” nut driver</w:t>
      </w:r>
    </w:p>
    <w:p w:rsidR="00482B1B" w:rsidRDefault="00482B1B" w:rsidP="00482B1B">
      <w:pPr>
        <w:pStyle w:val="ListParagraph"/>
        <w:numPr>
          <w:ilvl w:val="0"/>
          <w:numId w:val="24"/>
        </w:numPr>
      </w:pPr>
      <w:r>
        <w:t>5/32” hex key</w:t>
      </w:r>
    </w:p>
    <w:p w:rsidR="00482B1B" w:rsidRDefault="00482B1B" w:rsidP="00482B1B">
      <w:r>
        <w:t>Parts:</w:t>
      </w:r>
    </w:p>
    <w:p w:rsidR="00482B1B" w:rsidRDefault="00482B1B" w:rsidP="00482B1B">
      <w:pPr>
        <w:pStyle w:val="ListParagraph"/>
        <w:numPr>
          <w:ilvl w:val="0"/>
          <w:numId w:val="25"/>
        </w:numPr>
      </w:pPr>
      <w:r>
        <w:t>Top plate</w:t>
      </w:r>
    </w:p>
    <w:p w:rsidR="00482B1B" w:rsidRDefault="00482B1B" w:rsidP="00482B1B">
      <w:pPr>
        <w:pStyle w:val="ListParagraph"/>
        <w:numPr>
          <w:ilvl w:val="0"/>
          <w:numId w:val="25"/>
        </w:numPr>
      </w:pPr>
      <w:r>
        <w:t>GPS/IMU mount</w:t>
      </w:r>
    </w:p>
    <w:p w:rsidR="00482B1B" w:rsidRDefault="00482B1B" w:rsidP="00482B1B">
      <w:pPr>
        <w:pStyle w:val="ListParagraph"/>
        <w:numPr>
          <w:ilvl w:val="0"/>
          <w:numId w:val="25"/>
        </w:numPr>
      </w:pPr>
      <w:r>
        <w:t>Ultrasound tower</w:t>
      </w:r>
    </w:p>
    <w:p w:rsidR="00C04FF4" w:rsidRDefault="00C04FF4" w:rsidP="00482B1B">
      <w:pPr>
        <w:pStyle w:val="ListParagraph"/>
        <w:numPr>
          <w:ilvl w:val="0"/>
          <w:numId w:val="25"/>
        </w:numPr>
      </w:pPr>
      <w:r>
        <w:t>6x 4-40x5/8” – 5/32” hex key</w:t>
      </w:r>
    </w:p>
    <w:p w:rsidR="009877AB" w:rsidRDefault="009877AB" w:rsidP="00482B1B">
      <w:pPr>
        <w:pStyle w:val="ListParagraph"/>
        <w:numPr>
          <w:ilvl w:val="0"/>
          <w:numId w:val="25"/>
        </w:numPr>
      </w:pPr>
      <w:r>
        <w:t>12x #4 washers</w:t>
      </w:r>
    </w:p>
    <w:p w:rsidR="009877AB" w:rsidRPr="00482B1B" w:rsidRDefault="009877AB" w:rsidP="00482B1B">
      <w:pPr>
        <w:pStyle w:val="ListParagraph"/>
        <w:numPr>
          <w:ilvl w:val="0"/>
          <w:numId w:val="25"/>
        </w:numPr>
      </w:pPr>
      <w:r>
        <w:t>6x 4-40 nyloc nuts</w:t>
      </w:r>
      <w:r w:rsidR="00E07C54">
        <w:t xml:space="preserve"> – ¼” nut driver</w:t>
      </w:r>
    </w:p>
    <w:p w:rsidR="00072641" w:rsidRDefault="00757FF1" w:rsidP="00072641">
      <w:r>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w:t>
      </w:r>
      <w:r>
        <w:lastRenderedPageBreak/>
        <w:t xml:space="preserve">two.  </w:t>
      </w:r>
      <w:r w:rsidR="00E8559A">
        <w:t>Do not attach the camera mount or the NUC base until after the ultrasound mounts are attached.</w:t>
      </w:r>
    </w:p>
    <w:p w:rsidR="00757FF1" w:rsidRDefault="00757FF1" w:rsidP="00072641">
      <w:r>
        <w:rPr>
          <w:noProof/>
          <w:lang w:eastAsia="en-US"/>
        </w:rPr>
        <w:drawing>
          <wp:inline distT="0" distB="0" distL="0" distR="0">
            <wp:extent cx="5943502" cy="29673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45">
                      <a:extLst>
                        <a:ext uri="{28A0092B-C50C-407E-A947-70E740481C1C}">
                          <a14:useLocalDpi xmlns:a14="http://schemas.microsoft.com/office/drawing/2010/main" val="0"/>
                        </a:ext>
                      </a:extLst>
                    </a:blip>
                    <a:stretch>
                      <a:fillRect/>
                    </a:stretch>
                  </pic:blipFill>
                  <pic:spPr>
                    <a:xfrm>
                      <a:off x="0" y="0"/>
                      <a:ext cx="5943502" cy="2967355"/>
                    </a:xfrm>
                    <a:prstGeom prst="rect">
                      <a:avLst/>
                    </a:prstGeom>
                  </pic:spPr>
                </pic:pic>
              </a:graphicData>
            </a:graphic>
          </wp:inline>
        </w:drawing>
      </w:r>
    </w:p>
    <w:p w:rsidR="00FD299E" w:rsidRDefault="00FD299E" w:rsidP="00FD299E">
      <w:pPr>
        <w:pStyle w:val="Heading2"/>
      </w:pPr>
      <w:bookmarkStart w:id="19" w:name="_Toc435803340"/>
      <w:r>
        <w:t>Ultrasound</w:t>
      </w:r>
      <w:r w:rsidR="00015DF0">
        <w:t xml:space="preserve"> Sensor Mounting</w:t>
      </w:r>
      <w:bookmarkEnd w:id="19"/>
    </w:p>
    <w:p w:rsidR="00E94D3B" w:rsidRDefault="00E94D3B" w:rsidP="00E94D3B">
      <w:r>
        <w:t>Tools:</w:t>
      </w:r>
    </w:p>
    <w:p w:rsidR="00E94D3B" w:rsidRDefault="00E94D3B" w:rsidP="00E94D3B">
      <w:pPr>
        <w:pStyle w:val="ListParagraph"/>
        <w:numPr>
          <w:ilvl w:val="0"/>
          <w:numId w:val="20"/>
        </w:numPr>
      </w:pPr>
      <w:r>
        <w:t>Phillips head screw driver</w:t>
      </w:r>
    </w:p>
    <w:p w:rsidR="00E94D3B" w:rsidRDefault="00F460A5" w:rsidP="00E94D3B">
      <w:pPr>
        <w:pStyle w:val="ListParagraph"/>
        <w:numPr>
          <w:ilvl w:val="0"/>
          <w:numId w:val="20"/>
        </w:numPr>
      </w:pPr>
      <w:r>
        <w:t>1/16” hex key</w:t>
      </w:r>
    </w:p>
    <w:p w:rsidR="00E94D3B" w:rsidRDefault="00E94D3B" w:rsidP="00E94D3B">
      <w:r>
        <w:t>Parts:</w:t>
      </w:r>
    </w:p>
    <w:p w:rsidR="00756A37" w:rsidRDefault="00756A37" w:rsidP="00E94D3B">
      <w:pPr>
        <w:pStyle w:val="ListParagraph"/>
        <w:numPr>
          <w:ilvl w:val="0"/>
          <w:numId w:val="20"/>
        </w:numPr>
      </w:pPr>
      <w:r>
        <w:t>6x 4-40x1/2” button head screws</w:t>
      </w:r>
      <w:r w:rsidR="0045120C">
        <w:t xml:space="preserve"> – 1/16” hex key</w:t>
      </w:r>
    </w:p>
    <w:p w:rsidR="00E94D3B" w:rsidRDefault="00E94D3B" w:rsidP="00E94D3B">
      <w:pPr>
        <w:pStyle w:val="ListParagraph"/>
        <w:numPr>
          <w:ilvl w:val="0"/>
          <w:numId w:val="20"/>
        </w:numPr>
      </w:pPr>
      <w:r>
        <w:t>3x ultrasound mount kits</w:t>
      </w:r>
    </w:p>
    <w:p w:rsidR="00E94D3B" w:rsidRDefault="00E94D3B" w:rsidP="00E94D3B">
      <w:pPr>
        <w:pStyle w:val="ListParagraph"/>
        <w:numPr>
          <w:ilvl w:val="0"/>
          <w:numId w:val="20"/>
        </w:numPr>
      </w:pPr>
      <w:r>
        <w:t>3x ultrasound sensors</w:t>
      </w:r>
    </w:p>
    <w:p w:rsidR="00CD26E0" w:rsidRDefault="00CD26E0" w:rsidP="00CD26E0">
      <w:r>
        <w:t>Remove the L-brackets from the ultrasound mount kits. In the picture below, the holes with screws in them need to be drilled out to fit 4-40 screws.  A 1/8” drill bit was used for the holes pictured.</w:t>
      </w:r>
    </w:p>
    <w:p w:rsidR="00CD26E0" w:rsidRDefault="00CD26E0" w:rsidP="00CD26E0">
      <w:r>
        <w:t>Attach the two plastic s</w:t>
      </w:r>
      <w:r w:rsidR="008744D8">
        <w:t xml:space="preserve">pacers from the kit using two of the four Philips head machine screws.  </w:t>
      </w:r>
    </w:p>
    <w:p w:rsidR="00F166A7" w:rsidRDefault="00F166A7" w:rsidP="00CD26E0">
      <w:r>
        <w:rPr>
          <w:noProof/>
          <w:lang w:eastAsia="en-US"/>
        </w:rPr>
        <w:lastRenderedPageBreak/>
        <w:drawing>
          <wp:inline distT="0" distB="0" distL="0" distR="0">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166A7" w:rsidRDefault="00F166A7" w:rsidP="00CD26E0">
      <w:r>
        <w:t xml:space="preserve">Using the other two </w:t>
      </w:r>
      <w:r w:rsidR="00C57D9F">
        <w:t>Philips</w:t>
      </w:r>
      <w:r>
        <w:t xml:space="preserve"> head machine screws, screw the ultrasound sensors to the plastic spacers.  Below is a picture of a finished ultrasound.</w:t>
      </w:r>
    </w:p>
    <w:p w:rsidR="002332AE" w:rsidRDefault="002332AE" w:rsidP="00CD26E0">
      <w:r>
        <w:rPr>
          <w:noProof/>
          <w:lang w:eastAsia="en-US"/>
        </w:rPr>
        <w:lastRenderedPageBreak/>
        <w:drawing>
          <wp:inline distT="0" distB="0" distL="0" distR="0">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332AE" w:rsidRDefault="00963816" w:rsidP="002332AE">
      <w:pPr>
        <w:pStyle w:val="Heading2"/>
      </w:pPr>
      <w:bookmarkStart w:id="20" w:name="_Toc435803341"/>
      <w:r>
        <w:t xml:space="preserve">NUC Base, </w:t>
      </w:r>
      <w:r w:rsidR="002332AE">
        <w:t>Camera, IMU, GPS</w:t>
      </w:r>
      <w:bookmarkEnd w:id="20"/>
    </w:p>
    <w:p w:rsidR="00E8559A" w:rsidRDefault="00E8559A" w:rsidP="00245524">
      <w:r>
        <w:t>Tools:</w:t>
      </w:r>
    </w:p>
    <w:p w:rsidR="00E8559A" w:rsidRDefault="00440BCE" w:rsidP="00E8559A">
      <w:pPr>
        <w:pStyle w:val="ListParagraph"/>
        <w:numPr>
          <w:ilvl w:val="0"/>
          <w:numId w:val="21"/>
        </w:numPr>
      </w:pPr>
      <w:r>
        <w:t>Flat head screw driver</w:t>
      </w:r>
    </w:p>
    <w:p w:rsidR="00E8559A" w:rsidRDefault="00E8559A" w:rsidP="00E8559A">
      <w:r>
        <w:t>Parts:</w:t>
      </w:r>
    </w:p>
    <w:p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rsidR="00397B54" w:rsidRDefault="00397B54" w:rsidP="00397B54">
      <w:pPr>
        <w:pStyle w:val="ListParagraph"/>
        <w:numPr>
          <w:ilvl w:val="0"/>
          <w:numId w:val="21"/>
        </w:numPr>
      </w:pPr>
      <w:r>
        <w:t>1x GPS</w:t>
      </w:r>
    </w:p>
    <w:p w:rsidR="00397B54" w:rsidRDefault="00397B54" w:rsidP="00397B54">
      <w:pPr>
        <w:pStyle w:val="ListParagraph"/>
        <w:numPr>
          <w:ilvl w:val="0"/>
          <w:numId w:val="21"/>
        </w:numPr>
      </w:pPr>
      <w:r>
        <w:t>1x camera</w:t>
      </w:r>
    </w:p>
    <w:p w:rsidR="00397B54" w:rsidRDefault="00397B54" w:rsidP="00397B54">
      <w:pPr>
        <w:pStyle w:val="ListParagraph"/>
        <w:numPr>
          <w:ilvl w:val="0"/>
          <w:numId w:val="21"/>
        </w:numPr>
      </w:pPr>
      <w:r>
        <w:t>1x IMU</w:t>
      </w:r>
    </w:p>
    <w:p w:rsidR="00E8559A" w:rsidRDefault="00397B54" w:rsidP="00397B54">
      <w:pPr>
        <w:pStyle w:val="ListParagraph"/>
        <w:numPr>
          <w:ilvl w:val="0"/>
          <w:numId w:val="21"/>
        </w:numPr>
      </w:pPr>
      <w:r>
        <w:t>Double sided foam tape</w:t>
      </w:r>
    </w:p>
    <w:p w:rsidR="00245524" w:rsidRDefault="00E8559A" w:rsidP="00245524">
      <w:r>
        <w:t xml:space="preserve">Attach the camera mount to the ultrasound tower using four 4-40x1/2” button head screws.  </w:t>
      </w:r>
    </w:p>
    <w:p w:rsidR="00126223" w:rsidRDefault="00126223" w:rsidP="00126223">
      <w:r>
        <w:t xml:space="preserve">Next, attach the NUC base to the top </w:t>
      </w:r>
      <w:r w:rsidR="004C60DE">
        <w:t>plate</w:t>
      </w:r>
      <w:r>
        <w:t xml:space="preserve"> using four 4-40x5/8” screws, four washers, and four nyloc nuts.</w:t>
      </w:r>
    </w:p>
    <w:p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rsidR="00126223" w:rsidRDefault="00126223" w:rsidP="00126223">
      <w:r>
        <w:lastRenderedPageBreak/>
        <w:t>Use a strip of double sided foam tape to tape the camera to the top of the camera mount.  At this point, the top plate should look like the picture below.</w:t>
      </w:r>
    </w:p>
    <w:p w:rsidR="002E0E0E" w:rsidRDefault="002E0E0E" w:rsidP="00126223">
      <w:r>
        <w:rPr>
          <w:noProof/>
          <w:lang w:eastAsia="en-US"/>
        </w:rPr>
        <w:drawing>
          <wp:inline distT="0" distB="0" distL="0" distR="0">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26223" w:rsidRPr="00245524" w:rsidRDefault="00126223" w:rsidP="00245524"/>
    <w:p w:rsidR="00FD299E" w:rsidRDefault="00FD299E" w:rsidP="00FD299E">
      <w:pPr>
        <w:pStyle w:val="Heading2"/>
      </w:pPr>
      <w:bookmarkStart w:id="21" w:name="_Toc435803342"/>
      <w:r>
        <w:t>PCB, Switch, and Bus Connections</w:t>
      </w:r>
      <w:bookmarkEnd w:id="21"/>
    </w:p>
    <w:p w:rsidR="006433CC" w:rsidRDefault="006433CC" w:rsidP="006433CC">
      <w:r>
        <w:t>Tools:</w:t>
      </w:r>
    </w:p>
    <w:p w:rsidR="00022D99" w:rsidRDefault="00022D99" w:rsidP="00022D99">
      <w:pPr>
        <w:pStyle w:val="ListParagraph"/>
        <w:numPr>
          <w:ilvl w:val="0"/>
          <w:numId w:val="26"/>
        </w:numPr>
      </w:pPr>
      <w:r>
        <w:t>Flat head screw driver</w:t>
      </w:r>
    </w:p>
    <w:p w:rsidR="00022D99" w:rsidRDefault="00022D99" w:rsidP="00022D99">
      <w:r>
        <w:t>Parts:</w:t>
      </w:r>
    </w:p>
    <w:p w:rsidR="00022D99" w:rsidRDefault="00022D99" w:rsidP="00022D99">
      <w:pPr>
        <w:pStyle w:val="ListParagraph"/>
        <w:numPr>
          <w:ilvl w:val="0"/>
          <w:numId w:val="26"/>
        </w:numPr>
      </w:pPr>
      <w:r>
        <w:t>PCB</w:t>
      </w:r>
    </w:p>
    <w:p w:rsidR="000406D4" w:rsidRDefault="000406D4" w:rsidP="00022D99">
      <w:pPr>
        <w:pStyle w:val="ListParagraph"/>
        <w:numPr>
          <w:ilvl w:val="0"/>
          <w:numId w:val="26"/>
        </w:numPr>
      </w:pPr>
      <w:r>
        <w:t>Switch</w:t>
      </w:r>
    </w:p>
    <w:p w:rsidR="000406D4" w:rsidRDefault="000406D4" w:rsidP="00022D99">
      <w:pPr>
        <w:pStyle w:val="ListParagraph"/>
        <w:numPr>
          <w:ilvl w:val="0"/>
          <w:numId w:val="26"/>
        </w:numPr>
      </w:pPr>
      <w:r>
        <w:t>Wiring harness</w:t>
      </w:r>
    </w:p>
    <w:p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rsidR="001A595D" w:rsidRDefault="001A595D" w:rsidP="001A595D">
      <w:r>
        <w:t xml:space="preserve">Below is an image of the </w:t>
      </w:r>
      <w:r w:rsidR="00402A67">
        <w:t>printed circuit b</w:t>
      </w:r>
      <w:r w:rsidR="00402A67">
        <w:t>oard</w:t>
      </w:r>
      <w:r w:rsidR="00402A67">
        <w:t xml:space="preserve"> </w:t>
      </w:r>
      <w:r>
        <w:t>(</w:t>
      </w:r>
      <w:r w:rsidR="00402A67">
        <w:t>PCB</w:t>
      </w:r>
      <w:r>
        <w:t>)</w:t>
      </w:r>
      <w:r w:rsidR="000F5FFA">
        <w:t>,</w:t>
      </w:r>
      <w:r>
        <w:t xml:space="preserve"> used for connecting all of the </w:t>
      </w:r>
      <w:r>
        <w:t xml:space="preserve">Swarmie's </w:t>
      </w:r>
      <w:r>
        <w:t>electronics.  The orientation of the PCB within the NUC base is shown in the same image</w:t>
      </w:r>
      <w:r w:rsidR="009864CB">
        <w:t>,</w:t>
      </w:r>
      <w:r>
        <w:t xml:space="preserve"> with the Barrel Jack sockets on the back r</w:t>
      </w:r>
      <w:r>
        <w:t xml:space="preserve">ight corner of the NUC base.   </w:t>
      </w:r>
    </w:p>
    <w:p w:rsidR="001A595D" w:rsidRDefault="00827209" w:rsidP="001A595D">
      <w:r>
        <w:rPr>
          <w:noProof/>
          <w:lang w:eastAsia="en-US"/>
        </w:rPr>
        <w:lastRenderedPageBreak/>
        <w:drawing>
          <wp:inline distT="0" distB="0" distL="0" distR="0">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A595D" w:rsidRDefault="001A595D" w:rsidP="001A595D">
      <w:r>
        <w:t>Feed the Switch through the rectangular housing on the rear end of the NUC base</w:t>
      </w:r>
      <w:r w:rsidR="00BC27F2">
        <w:t>,</w:t>
      </w:r>
      <w:r>
        <w:t xml:space="preserve"> with the label pointing upwards. Connect the Switch connector to the connector on the PCB labeled "S1" located next to the Barrel Jack socket which is pointing towar</w:t>
      </w:r>
      <w:r>
        <w:t xml:space="preserve">ds the back of the </w:t>
      </w:r>
      <w:r w:rsidR="009E359B">
        <w:t>Swarmie</w:t>
      </w:r>
      <w:r w:rsidR="00AD6F08">
        <w:t>.</w:t>
      </w:r>
    </w:p>
    <w:p w:rsidR="00AD6F08" w:rsidRDefault="00AD6F08" w:rsidP="001A595D">
      <w:r>
        <w:t>[Picture – waiting for latest NUC base to be printed]</w:t>
      </w:r>
    </w:p>
    <w:p w:rsidR="001A595D" w:rsidRDefault="009D35F4" w:rsidP="001A595D">
      <w:r>
        <w:t>Using four 2-56x3/8”</w:t>
      </w:r>
      <w:r w:rsidR="00C12E7B">
        <w:t xml:space="preserve"> n</w:t>
      </w:r>
      <w:r w:rsidR="001A595D">
        <w:t>ylon screws, screw the PCB onto the NUC base using the PCB holes labeled on t</w:t>
      </w:r>
      <w:r w:rsidR="001A595D">
        <w:t>he board as M1</w:t>
      </w:r>
      <w:r w:rsidR="003F5229">
        <w:t>, M2, M3</w:t>
      </w:r>
      <w:r w:rsidR="001A595D">
        <w:t xml:space="preserve"> and M4.   </w:t>
      </w:r>
    </w:p>
    <w:p w:rsidR="001A595D" w:rsidRDefault="001A595D" w:rsidP="001A595D">
      <w:r>
        <w:t>Next, take the A* Microcontroller and plug it into the PCB with the micro-USB socket fa</w:t>
      </w:r>
      <w:r>
        <w:t xml:space="preserve">cing the front of the Swarmie. </w:t>
      </w:r>
      <w:r w:rsidR="00B10DA3">
        <w:t xml:space="preserve"> </w:t>
      </w:r>
    </w:p>
    <w:p w:rsidR="00B10DA3" w:rsidRDefault="00B10DA3" w:rsidP="001A595D">
      <w:r>
        <w:rPr>
          <w:noProof/>
          <w:lang w:eastAsia="en-US"/>
        </w:rPr>
        <w:lastRenderedPageBreak/>
        <w:drawing>
          <wp:inline distT="0" distB="0" distL="0" distR="0">
            <wp:extent cx="5943600" cy="445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100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A595D" w:rsidRDefault="001A595D" w:rsidP="001A595D">
      <w:r>
        <w:t>Run the mu</w:t>
      </w:r>
      <w:r>
        <w:t>l</w:t>
      </w:r>
      <w:r>
        <w:t>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w:t>
      </w:r>
      <w:r>
        <w:t xml:space="preserve">using the three 3-pin headers labeled as "L","M", and "R" with the label facing the front of the Swarmie.  </w:t>
      </w:r>
    </w:p>
    <w:p w:rsidR="009D492C" w:rsidRDefault="002F759C" w:rsidP="001A595D">
      <w:r>
        <w:rPr>
          <w:noProof/>
          <w:lang w:eastAsia="en-US"/>
        </w:rPr>
        <w:t xml:space="preserve">[Picture – Need </w:t>
      </w:r>
      <w:r w:rsidR="004B79EF">
        <w:rPr>
          <w:noProof/>
          <w:lang w:eastAsia="en-US"/>
        </w:rPr>
        <w:t>new image of ultrasound buses</w:t>
      </w:r>
      <w:r>
        <w:rPr>
          <w:noProof/>
          <w:lang w:eastAsia="en-US"/>
        </w:rPr>
        <w:t xml:space="preserve"> labeled correctly]</w:t>
      </w:r>
    </w:p>
    <w:p w:rsidR="006E4B76" w:rsidRDefault="006E4B76" w:rsidP="001A595D">
      <w:r>
        <w:t xml:space="preserve">Connect the 4-pin header to the IMU </w:t>
      </w:r>
      <w:r>
        <w:t>with the label facing outward, as shown in the image below</w:t>
      </w:r>
      <w:r w:rsidR="006E434C">
        <w:t>.  The VDD pin on the IMU is not connected to anything.</w:t>
      </w:r>
    </w:p>
    <w:p w:rsidR="009C0056" w:rsidRDefault="009C0056" w:rsidP="001A595D">
      <w:r>
        <w:rPr>
          <w:noProof/>
          <w:lang w:eastAsia="en-US"/>
        </w:rPr>
        <w:lastRenderedPageBreak/>
        <w:drawing>
          <wp:inline distT="0" distB="0" distL="0" distR="0">
            <wp:extent cx="5943600" cy="445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A595D" w:rsidRDefault="001A595D" w:rsidP="001A595D">
      <w:r>
        <w:t>Feed the Battery connector through the circular hole underneath the PCB.  When ready to run the Swarmie, this will need to be plugged into the Barrel Jack labeled on</w:t>
      </w:r>
      <w:r>
        <w:t xml:space="preserve"> the PCB as "BATTERY 12V-19V". </w:t>
      </w:r>
    </w:p>
    <w:p w:rsidR="001A595D" w:rsidRDefault="001A595D" w:rsidP="001A595D">
      <w:r>
        <w:t>Connect the two left motor connectors to the PCB via the two 6-pin headers through the (front) oval hole underneath the PCB with the RED wire tow</w:t>
      </w:r>
      <w:r>
        <w:t xml:space="preserve">ards the back of the </w:t>
      </w:r>
      <w:r>
        <w:t>Swarmie</w:t>
      </w:r>
      <w:r>
        <w:t xml:space="preserve">.  </w:t>
      </w:r>
    </w:p>
    <w:p w:rsidR="00072641" w:rsidRDefault="001A595D" w:rsidP="001A595D">
      <w:r>
        <w:t>Connect the two right motor connectors to the PCB via the two 6-pin headers through the (rear) oval hole underneath the PCB with the RED wire towards the back of the Swarmie.</w:t>
      </w:r>
    </w:p>
    <w:p w:rsidR="00624282" w:rsidRPr="00072641" w:rsidRDefault="009864CB" w:rsidP="001A595D">
      <w:r>
        <w:rPr>
          <w:noProof/>
          <w:lang w:eastAsia="en-US"/>
        </w:rPr>
        <w:lastRenderedPageBreak/>
        <w:drawing>
          <wp:inline distT="0" distB="0" distL="0" distR="0">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500A9" w:rsidRDefault="009500A9">
      <w:pPr>
        <w:pStyle w:val="Heading2"/>
      </w:pPr>
      <w:bookmarkStart w:id="22" w:name="_Toc435803343"/>
      <w:r>
        <w:t>NUC Assembly</w:t>
      </w:r>
      <w:bookmarkEnd w:id="22"/>
    </w:p>
    <w:p w:rsidR="005E6D16" w:rsidRDefault="005E6D16" w:rsidP="005E6D16">
      <w:r>
        <w:t>Tools:</w:t>
      </w:r>
    </w:p>
    <w:p w:rsidR="005E6D16" w:rsidRDefault="005E6D16" w:rsidP="005E6D16">
      <w:pPr>
        <w:pStyle w:val="ListParagraph"/>
        <w:numPr>
          <w:ilvl w:val="0"/>
          <w:numId w:val="27"/>
        </w:numPr>
      </w:pPr>
      <w:r>
        <w:t>Phillips head screw driver</w:t>
      </w:r>
    </w:p>
    <w:p w:rsidR="005E6D16" w:rsidRDefault="005E6D16" w:rsidP="005E6D16">
      <w:r>
        <w:t>Parts:</w:t>
      </w:r>
    </w:p>
    <w:p w:rsidR="005E6D16" w:rsidRDefault="005E6D16" w:rsidP="005E6D16">
      <w:pPr>
        <w:pStyle w:val="ListParagraph"/>
        <w:numPr>
          <w:ilvl w:val="0"/>
          <w:numId w:val="27"/>
        </w:numPr>
      </w:pPr>
      <w:r>
        <w:t>NUC</w:t>
      </w:r>
    </w:p>
    <w:p w:rsidR="005E6D16" w:rsidRDefault="005E6D16" w:rsidP="005E6D16">
      <w:pPr>
        <w:pStyle w:val="ListParagraph"/>
        <w:numPr>
          <w:ilvl w:val="0"/>
          <w:numId w:val="27"/>
        </w:numPr>
      </w:pPr>
      <w:r>
        <w:t>Wireless module</w:t>
      </w:r>
    </w:p>
    <w:p w:rsidR="005E6D16" w:rsidRDefault="005E6D16" w:rsidP="005E6D16">
      <w:pPr>
        <w:pStyle w:val="ListParagraph"/>
        <w:numPr>
          <w:ilvl w:val="0"/>
          <w:numId w:val="27"/>
        </w:numPr>
      </w:pPr>
      <w:r>
        <w:t>Solid state drive</w:t>
      </w:r>
    </w:p>
    <w:p w:rsidR="005E6D16" w:rsidRPr="005E6D16" w:rsidRDefault="005E6D16" w:rsidP="005E6D16">
      <w:pPr>
        <w:pStyle w:val="ListParagraph"/>
        <w:numPr>
          <w:ilvl w:val="0"/>
          <w:numId w:val="27"/>
        </w:numPr>
      </w:pPr>
      <w:r>
        <w:t>2x RAM sticks</w:t>
      </w:r>
    </w:p>
    <w:p w:rsidR="00761158" w:rsidRDefault="001D3DBC" w:rsidP="00761158">
      <w:r>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rsidR="008C354E" w:rsidRDefault="008C354E" w:rsidP="00761158">
      <w:r>
        <w:rPr>
          <w:noProof/>
          <w:lang w:eastAsia="en-US"/>
        </w:rPr>
        <w:lastRenderedPageBreak/>
        <w:drawing>
          <wp:inline distT="0" distB="0" distL="0" distR="0">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C354E" w:rsidRDefault="00933906" w:rsidP="00761158">
      <w:r>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7E276F">
        <w:t xml:space="preserve">  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rsidR="00385B1A" w:rsidRDefault="00AD7339" w:rsidP="00761158">
      <w:r>
        <w:rPr>
          <w:noProof/>
          <w:lang w:eastAsia="en-US"/>
        </w:rPr>
        <w:lastRenderedPageBreak/>
        <w:drawing>
          <wp:inline distT="0" distB="0" distL="0" distR="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90DA5" w:rsidRDefault="00385B1A" w:rsidP="00761158">
      <w:r>
        <w:t xml:space="preserve">The image above shows all parts installed.  The wireless module cannot be seen because it lies beneath the SSD.  </w:t>
      </w:r>
      <w:r w:rsidR="00890DA5">
        <w:t>Screw the bottom of the NUC back on.</w:t>
      </w:r>
    </w:p>
    <w:p w:rsidR="00931773" w:rsidRDefault="00931773" w:rsidP="00761158">
      <w:r>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p>
    <w:p w:rsidR="00B3494B" w:rsidRDefault="00B3494B" w:rsidP="00761158">
      <w:pPr>
        <w:rPr>
          <w:noProof/>
          <w:lang w:eastAsia="en-US"/>
        </w:rPr>
      </w:pPr>
    </w:p>
    <w:p w:rsidR="00193093" w:rsidRDefault="00B3494B" w:rsidP="00761158">
      <w:r>
        <w:rPr>
          <w:noProof/>
          <w:lang w:eastAsia="en-US"/>
        </w:rPr>
        <w:lastRenderedPageBreak/>
        <w:drawing>
          <wp:inline distT="0" distB="0" distL="0" distR="0">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55"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rsidR="00E36E60" w:rsidRPr="00761158"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rsidR="00FD299E" w:rsidRDefault="00FD299E" w:rsidP="00FD299E">
      <w:pPr>
        <w:pStyle w:val="Heading2"/>
      </w:pPr>
      <w:bookmarkStart w:id="23" w:name="_Toc435803344"/>
      <w:r>
        <w:t>Cover Plate Assembly and Attachment</w:t>
      </w:r>
      <w:bookmarkEnd w:id="23"/>
    </w:p>
    <w:p w:rsidR="007B6919" w:rsidRDefault="005D479B" w:rsidP="007B6919">
      <w:r>
        <w:t>Tools:</w:t>
      </w:r>
    </w:p>
    <w:p w:rsidR="005D479B" w:rsidRDefault="00050BF4" w:rsidP="00050BF4">
      <w:pPr>
        <w:pStyle w:val="ListParagraph"/>
        <w:numPr>
          <w:ilvl w:val="0"/>
          <w:numId w:val="22"/>
        </w:numPr>
      </w:pPr>
      <w:r>
        <w:t>¼” nut driver</w:t>
      </w:r>
    </w:p>
    <w:p w:rsidR="00050BF4" w:rsidRDefault="00050BF4" w:rsidP="00050BF4">
      <w:pPr>
        <w:pStyle w:val="ListParagraph"/>
        <w:numPr>
          <w:ilvl w:val="0"/>
          <w:numId w:val="22"/>
        </w:numPr>
      </w:pPr>
      <w:r>
        <w:t>5/32” hex key</w:t>
      </w:r>
    </w:p>
    <w:p w:rsidR="005D479B" w:rsidRDefault="005D479B" w:rsidP="007B6919">
      <w:r>
        <w:t>Parts:</w:t>
      </w:r>
    </w:p>
    <w:p w:rsidR="00050BF4" w:rsidRDefault="00050BF4" w:rsidP="00050BF4">
      <w:pPr>
        <w:pStyle w:val="ListParagraph"/>
        <w:numPr>
          <w:ilvl w:val="0"/>
          <w:numId w:val="23"/>
        </w:numPr>
      </w:pPr>
      <w:r>
        <w:t>Cover plate</w:t>
      </w:r>
    </w:p>
    <w:p w:rsidR="00AE2377" w:rsidRDefault="00AE2377" w:rsidP="00050BF4">
      <w:pPr>
        <w:pStyle w:val="ListParagraph"/>
        <w:numPr>
          <w:ilvl w:val="0"/>
          <w:numId w:val="23"/>
        </w:numPr>
      </w:pPr>
      <w:r>
        <w:t>4x lid supports</w:t>
      </w:r>
    </w:p>
    <w:p w:rsidR="00EF1B66" w:rsidRDefault="00EF1B66" w:rsidP="00050BF4">
      <w:pPr>
        <w:pStyle w:val="ListParagraph"/>
        <w:numPr>
          <w:ilvl w:val="0"/>
          <w:numId w:val="23"/>
        </w:numPr>
      </w:pPr>
      <w:r>
        <w:t>GPS Antenna</w:t>
      </w:r>
    </w:p>
    <w:p w:rsidR="00050BF4" w:rsidRDefault="00014E63" w:rsidP="00050BF4">
      <w:pPr>
        <w:pStyle w:val="ListParagraph"/>
        <w:numPr>
          <w:ilvl w:val="0"/>
          <w:numId w:val="23"/>
        </w:numPr>
      </w:pPr>
      <w:r>
        <w:t>8x 4-40x5/8” screws</w:t>
      </w:r>
      <w:r w:rsidR="00080DA8">
        <w:t xml:space="preserve"> – 5/32” hex key</w:t>
      </w:r>
    </w:p>
    <w:p w:rsidR="00014E63" w:rsidRDefault="00014E63" w:rsidP="00050BF4">
      <w:pPr>
        <w:pStyle w:val="ListParagraph"/>
        <w:numPr>
          <w:ilvl w:val="0"/>
          <w:numId w:val="23"/>
        </w:numPr>
      </w:pPr>
      <w:r>
        <w:t>16x #4 washers</w:t>
      </w:r>
    </w:p>
    <w:p w:rsidR="00014E63" w:rsidRDefault="00014E63" w:rsidP="00050BF4">
      <w:pPr>
        <w:pStyle w:val="ListParagraph"/>
        <w:numPr>
          <w:ilvl w:val="0"/>
          <w:numId w:val="23"/>
        </w:numPr>
      </w:pPr>
      <w:r>
        <w:t>8x 4-40 nyloc nuts</w:t>
      </w:r>
      <w:r w:rsidR="007742C3">
        <w:t xml:space="preserve"> – ¼” nut driver</w:t>
      </w:r>
    </w:p>
    <w:p w:rsidR="005D479B" w:rsidRDefault="00AE2377" w:rsidP="007B6919">
      <w:r>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rsidR="00CD64A1" w:rsidRDefault="00CD64A1" w:rsidP="007B6919">
      <w:r>
        <w:rPr>
          <w:noProof/>
          <w:lang w:eastAsia="en-US"/>
        </w:rPr>
        <w:lastRenderedPageBreak/>
        <w:drawing>
          <wp:inline distT="0" distB="0" distL="0" distR="0">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94F64" w:rsidRDefault="00694F64" w:rsidP="007B6919">
      <w:r>
        <w:t>Screw the GPS antenna to the GPS and set it aside.</w:t>
      </w:r>
    </w:p>
    <w:p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top plate on the Swarmie</w:t>
      </w:r>
      <w:r w:rsidR="000925AD">
        <w:t>.  The cutout on the cover plate goes over the camera and t</w:t>
      </w:r>
      <w:r>
        <w:t>he screw heads should face upwards.</w:t>
      </w:r>
      <w:r w:rsidR="007B61DA">
        <w:t xml:space="preserve">  </w:t>
      </w:r>
    </w:p>
    <w:p w:rsidR="00694F64" w:rsidRPr="007B6919" w:rsidRDefault="00734B4D" w:rsidP="007B6919">
      <w:r>
        <w:t>Use double sided foam tape to fasten</w:t>
      </w:r>
      <w:r w:rsidR="00694F64">
        <w:t xml:space="preserve"> the antenna to the top cover on the Swarmie.</w:t>
      </w:r>
    </w:p>
    <w:p w:rsidR="00F106AC" w:rsidRDefault="00F106AC" w:rsidP="00F106AC">
      <w:pPr>
        <w:pStyle w:val="Heading1"/>
      </w:pPr>
      <w:bookmarkStart w:id="24" w:name="_Toc435803345"/>
      <w:r>
        <w:t>Fully Assembled</w:t>
      </w:r>
      <w:bookmarkEnd w:id="24"/>
    </w:p>
    <w:p w:rsidR="0003725A" w:rsidRDefault="004523D1" w:rsidP="00F106AC">
      <w:r>
        <w:t>I</w:t>
      </w:r>
      <w:r w:rsidR="0003725A">
        <w:t>mages of the Swarmie fully assembled</w:t>
      </w:r>
      <w:r>
        <w:t xml:space="preserve"> are below</w:t>
      </w:r>
      <w:r w:rsidR="0003725A">
        <w:t>.</w:t>
      </w:r>
    </w:p>
    <w:p w:rsidR="00F106AC" w:rsidRPr="00F106AC" w:rsidRDefault="00F106AC" w:rsidP="00F106AC">
      <w:r>
        <w:t>[</w:t>
      </w:r>
      <w:r w:rsidR="00554CD3">
        <w:t>Pictures</w:t>
      </w:r>
      <w:r>
        <w:t>]</w:t>
      </w:r>
    </w:p>
    <w:sectPr w:rsidR="00F106AC" w:rsidRPr="00F106A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0862" w:rsidRDefault="00190862">
      <w:pPr>
        <w:spacing w:after="0" w:line="240" w:lineRule="auto"/>
      </w:pPr>
      <w:r>
        <w:separator/>
      </w:r>
    </w:p>
  </w:endnote>
  <w:endnote w:type="continuationSeparator" w:id="0">
    <w:p w:rsidR="00190862" w:rsidRDefault="00190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华文楷体"/>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0862" w:rsidRDefault="00190862">
      <w:pPr>
        <w:spacing w:after="0" w:line="240" w:lineRule="auto"/>
      </w:pPr>
      <w:r>
        <w:separator/>
      </w:r>
    </w:p>
  </w:footnote>
  <w:footnote w:type="continuationSeparator" w:id="0">
    <w:p w:rsidR="00190862" w:rsidRDefault="001908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9"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3"/>
  </w:num>
  <w:num w:numId="14">
    <w:abstractNumId w:val="7"/>
  </w:num>
  <w:num w:numId="15">
    <w:abstractNumId w:val="13"/>
  </w:num>
  <w:num w:numId="16">
    <w:abstractNumId w:val="2"/>
  </w:num>
  <w:num w:numId="17">
    <w:abstractNumId w:val="1"/>
  </w:num>
  <w:num w:numId="18">
    <w:abstractNumId w:val="14"/>
  </w:num>
  <w:num w:numId="19">
    <w:abstractNumId w:val="0"/>
  </w:num>
  <w:num w:numId="20">
    <w:abstractNumId w:val="16"/>
  </w:num>
  <w:num w:numId="21">
    <w:abstractNumId w:val="9"/>
  </w:num>
  <w:num w:numId="22">
    <w:abstractNumId w:val="15"/>
  </w:num>
  <w:num w:numId="23">
    <w:abstractNumId w:val="4"/>
  </w:num>
  <w:num w:numId="24">
    <w:abstractNumId w:val="11"/>
  </w:num>
  <w:num w:numId="25">
    <w:abstractNumId w:val="6"/>
  </w:num>
  <w:num w:numId="26">
    <w:abstractNumId w:val="1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725A"/>
    <w:rsid w:val="000406D4"/>
    <w:rsid w:val="00050BF4"/>
    <w:rsid w:val="00051E6C"/>
    <w:rsid w:val="00072641"/>
    <w:rsid w:val="00080DA8"/>
    <w:rsid w:val="0008313A"/>
    <w:rsid w:val="000925AD"/>
    <w:rsid w:val="000A6214"/>
    <w:rsid w:val="000C0624"/>
    <w:rsid w:val="000C4B8B"/>
    <w:rsid w:val="000D18EA"/>
    <w:rsid w:val="000E4B81"/>
    <w:rsid w:val="000F00BE"/>
    <w:rsid w:val="000F5FFA"/>
    <w:rsid w:val="00100592"/>
    <w:rsid w:val="00106019"/>
    <w:rsid w:val="00125CB1"/>
    <w:rsid w:val="00126223"/>
    <w:rsid w:val="001761D5"/>
    <w:rsid w:val="00190862"/>
    <w:rsid w:val="00193093"/>
    <w:rsid w:val="001A52E1"/>
    <w:rsid w:val="001A595D"/>
    <w:rsid w:val="001B136C"/>
    <w:rsid w:val="001C34A9"/>
    <w:rsid w:val="001C4A0E"/>
    <w:rsid w:val="001D3DBC"/>
    <w:rsid w:val="001D71DD"/>
    <w:rsid w:val="001F2A11"/>
    <w:rsid w:val="001F456B"/>
    <w:rsid w:val="00201E6C"/>
    <w:rsid w:val="0023024E"/>
    <w:rsid w:val="002332AE"/>
    <w:rsid w:val="00245524"/>
    <w:rsid w:val="00262DF2"/>
    <w:rsid w:val="00264C17"/>
    <w:rsid w:val="00275570"/>
    <w:rsid w:val="00276815"/>
    <w:rsid w:val="00286AE6"/>
    <w:rsid w:val="002940A6"/>
    <w:rsid w:val="002A51DC"/>
    <w:rsid w:val="002C0703"/>
    <w:rsid w:val="002C245E"/>
    <w:rsid w:val="002C2EE6"/>
    <w:rsid w:val="002C50AB"/>
    <w:rsid w:val="002C7997"/>
    <w:rsid w:val="002D39ED"/>
    <w:rsid w:val="002D4A70"/>
    <w:rsid w:val="002E0E0E"/>
    <w:rsid w:val="002E29C0"/>
    <w:rsid w:val="002F759C"/>
    <w:rsid w:val="00337B81"/>
    <w:rsid w:val="00352B6E"/>
    <w:rsid w:val="0037234F"/>
    <w:rsid w:val="00385B1A"/>
    <w:rsid w:val="003959AF"/>
    <w:rsid w:val="00397B54"/>
    <w:rsid w:val="003B0D4D"/>
    <w:rsid w:val="003E7EAD"/>
    <w:rsid w:val="003F3640"/>
    <w:rsid w:val="003F51C1"/>
    <w:rsid w:val="003F5229"/>
    <w:rsid w:val="00402A67"/>
    <w:rsid w:val="00414186"/>
    <w:rsid w:val="00440684"/>
    <w:rsid w:val="00440BCE"/>
    <w:rsid w:val="004469B1"/>
    <w:rsid w:val="0045120C"/>
    <w:rsid w:val="004523D1"/>
    <w:rsid w:val="0046254E"/>
    <w:rsid w:val="00481B34"/>
    <w:rsid w:val="00482B1B"/>
    <w:rsid w:val="00493955"/>
    <w:rsid w:val="00496CCC"/>
    <w:rsid w:val="004A016A"/>
    <w:rsid w:val="004B78F2"/>
    <w:rsid w:val="004B79EF"/>
    <w:rsid w:val="004C243E"/>
    <w:rsid w:val="004C60DE"/>
    <w:rsid w:val="004C63F5"/>
    <w:rsid w:val="004D3F98"/>
    <w:rsid w:val="004E399C"/>
    <w:rsid w:val="005019B8"/>
    <w:rsid w:val="005102A3"/>
    <w:rsid w:val="005543C9"/>
    <w:rsid w:val="00554CD3"/>
    <w:rsid w:val="005642D1"/>
    <w:rsid w:val="00575A17"/>
    <w:rsid w:val="0057705C"/>
    <w:rsid w:val="00592F2D"/>
    <w:rsid w:val="00593C3E"/>
    <w:rsid w:val="00596584"/>
    <w:rsid w:val="005976B2"/>
    <w:rsid w:val="0059783E"/>
    <w:rsid w:val="005A61B8"/>
    <w:rsid w:val="005D479B"/>
    <w:rsid w:val="005E5585"/>
    <w:rsid w:val="005E6D16"/>
    <w:rsid w:val="005F6391"/>
    <w:rsid w:val="00622DCC"/>
    <w:rsid w:val="00624282"/>
    <w:rsid w:val="006300CA"/>
    <w:rsid w:val="0063515F"/>
    <w:rsid w:val="006433CC"/>
    <w:rsid w:val="006735DA"/>
    <w:rsid w:val="00677AEB"/>
    <w:rsid w:val="00694C5A"/>
    <w:rsid w:val="00694F64"/>
    <w:rsid w:val="006B6BBC"/>
    <w:rsid w:val="006C2835"/>
    <w:rsid w:val="006C40EA"/>
    <w:rsid w:val="006C794E"/>
    <w:rsid w:val="006E434C"/>
    <w:rsid w:val="006E4B76"/>
    <w:rsid w:val="006E584D"/>
    <w:rsid w:val="006F0377"/>
    <w:rsid w:val="00706D96"/>
    <w:rsid w:val="0071733B"/>
    <w:rsid w:val="00722E9A"/>
    <w:rsid w:val="00734B4D"/>
    <w:rsid w:val="00741D0C"/>
    <w:rsid w:val="007511B7"/>
    <w:rsid w:val="00756A37"/>
    <w:rsid w:val="00757FF1"/>
    <w:rsid w:val="00760688"/>
    <w:rsid w:val="00761158"/>
    <w:rsid w:val="007742C3"/>
    <w:rsid w:val="00775C6C"/>
    <w:rsid w:val="007B5FAE"/>
    <w:rsid w:val="007B61DA"/>
    <w:rsid w:val="007B6919"/>
    <w:rsid w:val="007C7ABF"/>
    <w:rsid w:val="007E276F"/>
    <w:rsid w:val="007E6BA7"/>
    <w:rsid w:val="007F3861"/>
    <w:rsid w:val="00827209"/>
    <w:rsid w:val="0083200F"/>
    <w:rsid w:val="00844F23"/>
    <w:rsid w:val="00867810"/>
    <w:rsid w:val="0087244E"/>
    <w:rsid w:val="008744D8"/>
    <w:rsid w:val="00890DA5"/>
    <w:rsid w:val="0089793F"/>
    <w:rsid w:val="008B5E44"/>
    <w:rsid w:val="008C116E"/>
    <w:rsid w:val="008C354E"/>
    <w:rsid w:val="008C5921"/>
    <w:rsid w:val="008E44BA"/>
    <w:rsid w:val="008F47A5"/>
    <w:rsid w:val="00931773"/>
    <w:rsid w:val="00933906"/>
    <w:rsid w:val="0094372E"/>
    <w:rsid w:val="009500A9"/>
    <w:rsid w:val="009620CE"/>
    <w:rsid w:val="00963816"/>
    <w:rsid w:val="00967FD2"/>
    <w:rsid w:val="009864CB"/>
    <w:rsid w:val="009877AB"/>
    <w:rsid w:val="009A2761"/>
    <w:rsid w:val="009B0651"/>
    <w:rsid w:val="009C0056"/>
    <w:rsid w:val="009C7835"/>
    <w:rsid w:val="009D35F4"/>
    <w:rsid w:val="009D492C"/>
    <w:rsid w:val="009E359B"/>
    <w:rsid w:val="00A21A2B"/>
    <w:rsid w:val="00A23A38"/>
    <w:rsid w:val="00A270F8"/>
    <w:rsid w:val="00A32462"/>
    <w:rsid w:val="00A4480B"/>
    <w:rsid w:val="00A47532"/>
    <w:rsid w:val="00A5204A"/>
    <w:rsid w:val="00A7352F"/>
    <w:rsid w:val="00AA2675"/>
    <w:rsid w:val="00AA37C0"/>
    <w:rsid w:val="00AB08C3"/>
    <w:rsid w:val="00AC36AD"/>
    <w:rsid w:val="00AC4DE2"/>
    <w:rsid w:val="00AD6F08"/>
    <w:rsid w:val="00AD70F3"/>
    <w:rsid w:val="00AD7339"/>
    <w:rsid w:val="00AE2377"/>
    <w:rsid w:val="00B0423B"/>
    <w:rsid w:val="00B053A9"/>
    <w:rsid w:val="00B06CE9"/>
    <w:rsid w:val="00B10DA3"/>
    <w:rsid w:val="00B12F2F"/>
    <w:rsid w:val="00B263CB"/>
    <w:rsid w:val="00B3494B"/>
    <w:rsid w:val="00B43A71"/>
    <w:rsid w:val="00BA1BD7"/>
    <w:rsid w:val="00BA2790"/>
    <w:rsid w:val="00BA4782"/>
    <w:rsid w:val="00BC27F2"/>
    <w:rsid w:val="00BE4EC3"/>
    <w:rsid w:val="00BE5B5D"/>
    <w:rsid w:val="00BE76A9"/>
    <w:rsid w:val="00BF4779"/>
    <w:rsid w:val="00BF7D2E"/>
    <w:rsid w:val="00C04FF4"/>
    <w:rsid w:val="00C12E7B"/>
    <w:rsid w:val="00C24183"/>
    <w:rsid w:val="00C302DC"/>
    <w:rsid w:val="00C3529F"/>
    <w:rsid w:val="00C456C7"/>
    <w:rsid w:val="00C57D9F"/>
    <w:rsid w:val="00C62BB2"/>
    <w:rsid w:val="00C86127"/>
    <w:rsid w:val="00C92440"/>
    <w:rsid w:val="00CA1208"/>
    <w:rsid w:val="00CD0FA9"/>
    <w:rsid w:val="00CD26E0"/>
    <w:rsid w:val="00CD56C0"/>
    <w:rsid w:val="00CD64A1"/>
    <w:rsid w:val="00CD78D9"/>
    <w:rsid w:val="00CE7261"/>
    <w:rsid w:val="00CF00DA"/>
    <w:rsid w:val="00CF38DC"/>
    <w:rsid w:val="00D13E7F"/>
    <w:rsid w:val="00D25792"/>
    <w:rsid w:val="00D826A2"/>
    <w:rsid w:val="00D9723A"/>
    <w:rsid w:val="00DC3F2E"/>
    <w:rsid w:val="00DD5AAF"/>
    <w:rsid w:val="00E01DC5"/>
    <w:rsid w:val="00E07C54"/>
    <w:rsid w:val="00E14007"/>
    <w:rsid w:val="00E21E62"/>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106AC"/>
    <w:rsid w:val="00F166A7"/>
    <w:rsid w:val="00F22C7D"/>
    <w:rsid w:val="00F2377E"/>
    <w:rsid w:val="00F31CC8"/>
    <w:rsid w:val="00F331CC"/>
    <w:rsid w:val="00F370AF"/>
    <w:rsid w:val="00F460A5"/>
    <w:rsid w:val="00F66547"/>
    <w:rsid w:val="00F7248E"/>
    <w:rsid w:val="00F83208"/>
    <w:rsid w:val="00F87CE5"/>
    <w:rsid w:val="00FB1D8F"/>
    <w:rsid w:val="00FB4360"/>
    <w:rsid w:val="00FB5A0F"/>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www.lynxmotion.com/images/html/build007.ht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10C9D731-A061-42D0-BDD3-C399956C8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7304</TotalTime>
  <Pages>36</Pages>
  <Words>2225</Words>
  <Characters>12685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181</cp:revision>
  <cp:lastPrinted>2015-11-20T23:58:00Z</cp:lastPrinted>
  <dcterms:created xsi:type="dcterms:W3CDTF">2015-11-02T21:30:00Z</dcterms:created>
  <dcterms:modified xsi:type="dcterms:W3CDTF">2015-11-21T00:19:00Z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