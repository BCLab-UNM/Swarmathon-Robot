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w:t>
          </w:r>
          <w:bookmarkStart w:id="0" w:name="_GoBack"/>
          <w:bookmarkEnd w:id="0"/>
          <w:r>
            <w:t>ontents</w:t>
          </w:r>
        </w:p>
        <w:p w14:paraId="28330327" w14:textId="77777777" w:rsidR="006C0418"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6060998" w:history="1">
            <w:r w:rsidR="006C0418" w:rsidRPr="00294705">
              <w:rPr>
                <w:rStyle w:val="Hyperlink"/>
                <w:noProof/>
              </w:rPr>
              <w:t>2</w:t>
            </w:r>
            <w:r w:rsidR="006C0418">
              <w:rPr>
                <w:rFonts w:asciiTheme="minorHAnsi" w:hAnsiTheme="minorHAnsi"/>
                <w:noProof/>
                <w:sz w:val="22"/>
                <w:lang w:eastAsia="en-US"/>
              </w:rPr>
              <w:tab/>
            </w:r>
            <w:r w:rsidR="006C0418" w:rsidRPr="00294705">
              <w:rPr>
                <w:rStyle w:val="Hyperlink"/>
                <w:noProof/>
              </w:rPr>
              <w:t>Introduction</w:t>
            </w:r>
            <w:r w:rsidR="006C0418">
              <w:rPr>
                <w:noProof/>
                <w:webHidden/>
              </w:rPr>
              <w:tab/>
            </w:r>
            <w:r w:rsidR="006C0418">
              <w:rPr>
                <w:noProof/>
                <w:webHidden/>
              </w:rPr>
              <w:fldChar w:fldCharType="begin"/>
            </w:r>
            <w:r w:rsidR="006C0418">
              <w:rPr>
                <w:noProof/>
                <w:webHidden/>
              </w:rPr>
              <w:instrText xml:space="preserve"> PAGEREF _Toc436060998 \h </w:instrText>
            </w:r>
            <w:r w:rsidR="006C0418">
              <w:rPr>
                <w:noProof/>
                <w:webHidden/>
              </w:rPr>
            </w:r>
            <w:r w:rsidR="006C0418">
              <w:rPr>
                <w:noProof/>
                <w:webHidden/>
              </w:rPr>
              <w:fldChar w:fldCharType="separate"/>
            </w:r>
            <w:r w:rsidR="006C0418">
              <w:rPr>
                <w:noProof/>
                <w:webHidden/>
              </w:rPr>
              <w:t>1</w:t>
            </w:r>
            <w:r w:rsidR="006C0418">
              <w:rPr>
                <w:noProof/>
                <w:webHidden/>
              </w:rPr>
              <w:fldChar w:fldCharType="end"/>
            </w:r>
          </w:hyperlink>
        </w:p>
        <w:p w14:paraId="480CB4C7" w14:textId="77777777" w:rsidR="006C0418" w:rsidRDefault="006C0418">
          <w:pPr>
            <w:pStyle w:val="TOC1"/>
            <w:tabs>
              <w:tab w:val="left" w:pos="440"/>
              <w:tab w:val="right" w:leader="dot" w:pos="9350"/>
            </w:tabs>
            <w:rPr>
              <w:rFonts w:asciiTheme="minorHAnsi" w:hAnsiTheme="minorHAnsi"/>
              <w:noProof/>
              <w:sz w:val="22"/>
              <w:lang w:eastAsia="en-US"/>
            </w:rPr>
          </w:pPr>
          <w:hyperlink w:anchor="_Toc436060999" w:history="1">
            <w:r w:rsidRPr="00294705">
              <w:rPr>
                <w:rStyle w:val="Hyperlink"/>
                <w:noProof/>
              </w:rPr>
              <w:t>3</w:t>
            </w:r>
            <w:r>
              <w:rPr>
                <w:rFonts w:asciiTheme="minorHAnsi" w:hAnsiTheme="minorHAnsi"/>
                <w:noProof/>
                <w:sz w:val="22"/>
                <w:lang w:eastAsia="en-US"/>
              </w:rPr>
              <w:tab/>
            </w:r>
            <w:r w:rsidRPr="00294705">
              <w:rPr>
                <w:rStyle w:val="Hyperlink"/>
                <w:noProof/>
              </w:rPr>
              <w:t>Guide to 3D Printed and Laser-Cut Parts</w:t>
            </w:r>
            <w:r>
              <w:rPr>
                <w:noProof/>
                <w:webHidden/>
              </w:rPr>
              <w:tab/>
            </w:r>
            <w:r>
              <w:rPr>
                <w:noProof/>
                <w:webHidden/>
              </w:rPr>
              <w:fldChar w:fldCharType="begin"/>
            </w:r>
            <w:r>
              <w:rPr>
                <w:noProof/>
                <w:webHidden/>
              </w:rPr>
              <w:instrText xml:space="preserve"> PAGEREF _Toc436060999 \h </w:instrText>
            </w:r>
            <w:r>
              <w:rPr>
                <w:noProof/>
                <w:webHidden/>
              </w:rPr>
            </w:r>
            <w:r>
              <w:rPr>
                <w:noProof/>
                <w:webHidden/>
              </w:rPr>
              <w:fldChar w:fldCharType="separate"/>
            </w:r>
            <w:r>
              <w:rPr>
                <w:noProof/>
                <w:webHidden/>
              </w:rPr>
              <w:t>2</w:t>
            </w:r>
            <w:r>
              <w:rPr>
                <w:noProof/>
                <w:webHidden/>
              </w:rPr>
              <w:fldChar w:fldCharType="end"/>
            </w:r>
          </w:hyperlink>
        </w:p>
        <w:p w14:paraId="2A800651"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0" w:history="1">
            <w:r w:rsidRPr="00294705">
              <w:rPr>
                <w:rStyle w:val="Hyperlink"/>
                <w:noProof/>
              </w:rPr>
              <w:t>3.1</w:t>
            </w:r>
            <w:r>
              <w:rPr>
                <w:rFonts w:asciiTheme="minorHAnsi" w:hAnsiTheme="minorHAnsi"/>
                <w:noProof/>
                <w:sz w:val="22"/>
                <w:lang w:eastAsia="en-US"/>
              </w:rPr>
              <w:tab/>
            </w:r>
            <w:r w:rsidRPr="00294705">
              <w:rPr>
                <w:rStyle w:val="Hyperlink"/>
                <w:noProof/>
              </w:rPr>
              <w:t>3D Printed Parts</w:t>
            </w:r>
            <w:r>
              <w:rPr>
                <w:noProof/>
                <w:webHidden/>
              </w:rPr>
              <w:tab/>
            </w:r>
            <w:r>
              <w:rPr>
                <w:noProof/>
                <w:webHidden/>
              </w:rPr>
              <w:fldChar w:fldCharType="begin"/>
            </w:r>
            <w:r>
              <w:rPr>
                <w:noProof/>
                <w:webHidden/>
              </w:rPr>
              <w:instrText xml:space="preserve"> PAGEREF _Toc436061000 \h </w:instrText>
            </w:r>
            <w:r>
              <w:rPr>
                <w:noProof/>
                <w:webHidden/>
              </w:rPr>
            </w:r>
            <w:r>
              <w:rPr>
                <w:noProof/>
                <w:webHidden/>
              </w:rPr>
              <w:fldChar w:fldCharType="separate"/>
            </w:r>
            <w:r>
              <w:rPr>
                <w:noProof/>
                <w:webHidden/>
              </w:rPr>
              <w:t>2</w:t>
            </w:r>
            <w:r>
              <w:rPr>
                <w:noProof/>
                <w:webHidden/>
              </w:rPr>
              <w:fldChar w:fldCharType="end"/>
            </w:r>
          </w:hyperlink>
        </w:p>
        <w:p w14:paraId="0C7F2AF8"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1" w:history="1">
            <w:r w:rsidRPr="00294705">
              <w:rPr>
                <w:rStyle w:val="Hyperlink"/>
                <w:noProof/>
              </w:rPr>
              <w:t>3.2</w:t>
            </w:r>
            <w:r>
              <w:rPr>
                <w:rFonts w:asciiTheme="minorHAnsi" w:hAnsiTheme="minorHAnsi"/>
                <w:noProof/>
                <w:sz w:val="22"/>
                <w:lang w:eastAsia="en-US"/>
              </w:rPr>
              <w:tab/>
            </w:r>
            <w:r w:rsidRPr="00294705">
              <w:rPr>
                <w:rStyle w:val="Hyperlink"/>
                <w:noProof/>
              </w:rPr>
              <w:t>Laser-Cut Parts</w:t>
            </w:r>
            <w:r>
              <w:rPr>
                <w:noProof/>
                <w:webHidden/>
              </w:rPr>
              <w:tab/>
            </w:r>
            <w:r>
              <w:rPr>
                <w:noProof/>
                <w:webHidden/>
              </w:rPr>
              <w:fldChar w:fldCharType="begin"/>
            </w:r>
            <w:r>
              <w:rPr>
                <w:noProof/>
                <w:webHidden/>
              </w:rPr>
              <w:instrText xml:space="preserve"> PAGEREF _Toc436061001 \h </w:instrText>
            </w:r>
            <w:r>
              <w:rPr>
                <w:noProof/>
                <w:webHidden/>
              </w:rPr>
            </w:r>
            <w:r>
              <w:rPr>
                <w:noProof/>
                <w:webHidden/>
              </w:rPr>
              <w:fldChar w:fldCharType="separate"/>
            </w:r>
            <w:r>
              <w:rPr>
                <w:noProof/>
                <w:webHidden/>
              </w:rPr>
              <w:t>5</w:t>
            </w:r>
            <w:r>
              <w:rPr>
                <w:noProof/>
                <w:webHidden/>
              </w:rPr>
              <w:fldChar w:fldCharType="end"/>
            </w:r>
          </w:hyperlink>
        </w:p>
        <w:p w14:paraId="05A021E5" w14:textId="77777777" w:rsidR="006C0418" w:rsidRDefault="006C0418">
          <w:pPr>
            <w:pStyle w:val="TOC1"/>
            <w:tabs>
              <w:tab w:val="left" w:pos="440"/>
              <w:tab w:val="right" w:leader="dot" w:pos="9350"/>
            </w:tabs>
            <w:rPr>
              <w:rFonts w:asciiTheme="minorHAnsi" w:hAnsiTheme="minorHAnsi"/>
              <w:noProof/>
              <w:sz w:val="22"/>
              <w:lang w:eastAsia="en-US"/>
            </w:rPr>
          </w:pPr>
          <w:hyperlink w:anchor="_Toc436061002" w:history="1">
            <w:r w:rsidRPr="00294705">
              <w:rPr>
                <w:rStyle w:val="Hyperlink"/>
                <w:noProof/>
              </w:rPr>
              <w:t>4</w:t>
            </w:r>
            <w:r>
              <w:rPr>
                <w:rFonts w:asciiTheme="minorHAnsi" w:hAnsiTheme="minorHAnsi"/>
                <w:noProof/>
                <w:sz w:val="22"/>
                <w:lang w:eastAsia="en-US"/>
              </w:rPr>
              <w:tab/>
            </w:r>
            <w:r w:rsidRPr="00294705">
              <w:rPr>
                <w:rStyle w:val="Hyperlink"/>
                <w:noProof/>
              </w:rPr>
              <w:t>Preparation – Drilling, Tapping, and Soldering</w:t>
            </w:r>
            <w:r>
              <w:rPr>
                <w:noProof/>
                <w:webHidden/>
              </w:rPr>
              <w:tab/>
            </w:r>
            <w:r>
              <w:rPr>
                <w:noProof/>
                <w:webHidden/>
              </w:rPr>
              <w:fldChar w:fldCharType="begin"/>
            </w:r>
            <w:r>
              <w:rPr>
                <w:noProof/>
                <w:webHidden/>
              </w:rPr>
              <w:instrText xml:space="preserve"> PAGEREF _Toc436061002 \h </w:instrText>
            </w:r>
            <w:r>
              <w:rPr>
                <w:noProof/>
                <w:webHidden/>
              </w:rPr>
            </w:r>
            <w:r>
              <w:rPr>
                <w:noProof/>
                <w:webHidden/>
              </w:rPr>
              <w:fldChar w:fldCharType="separate"/>
            </w:r>
            <w:r>
              <w:rPr>
                <w:noProof/>
                <w:webHidden/>
              </w:rPr>
              <w:t>7</w:t>
            </w:r>
            <w:r>
              <w:rPr>
                <w:noProof/>
                <w:webHidden/>
              </w:rPr>
              <w:fldChar w:fldCharType="end"/>
            </w:r>
          </w:hyperlink>
        </w:p>
        <w:p w14:paraId="6B4111B3"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3" w:history="1">
            <w:r w:rsidRPr="00294705">
              <w:rPr>
                <w:rStyle w:val="Hyperlink"/>
                <w:noProof/>
              </w:rPr>
              <w:t>4.1</w:t>
            </w:r>
            <w:r>
              <w:rPr>
                <w:rFonts w:asciiTheme="minorHAnsi" w:hAnsiTheme="minorHAnsi"/>
                <w:noProof/>
                <w:sz w:val="22"/>
                <w:lang w:eastAsia="en-US"/>
              </w:rPr>
              <w:tab/>
            </w:r>
            <w:r w:rsidRPr="00294705">
              <w:rPr>
                <w:rStyle w:val="Hyperlink"/>
                <w:noProof/>
              </w:rPr>
              <w:t>GPS/IMU Mount</w:t>
            </w:r>
            <w:r>
              <w:rPr>
                <w:noProof/>
                <w:webHidden/>
              </w:rPr>
              <w:tab/>
            </w:r>
            <w:r>
              <w:rPr>
                <w:noProof/>
                <w:webHidden/>
              </w:rPr>
              <w:fldChar w:fldCharType="begin"/>
            </w:r>
            <w:r>
              <w:rPr>
                <w:noProof/>
                <w:webHidden/>
              </w:rPr>
              <w:instrText xml:space="preserve"> PAGEREF _Toc436061003 \h </w:instrText>
            </w:r>
            <w:r>
              <w:rPr>
                <w:noProof/>
                <w:webHidden/>
              </w:rPr>
            </w:r>
            <w:r>
              <w:rPr>
                <w:noProof/>
                <w:webHidden/>
              </w:rPr>
              <w:fldChar w:fldCharType="separate"/>
            </w:r>
            <w:r>
              <w:rPr>
                <w:noProof/>
                <w:webHidden/>
              </w:rPr>
              <w:t>7</w:t>
            </w:r>
            <w:r>
              <w:rPr>
                <w:noProof/>
                <w:webHidden/>
              </w:rPr>
              <w:fldChar w:fldCharType="end"/>
            </w:r>
          </w:hyperlink>
        </w:p>
        <w:p w14:paraId="3A50F31E"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4" w:history="1">
            <w:r w:rsidRPr="00294705">
              <w:rPr>
                <w:rStyle w:val="Hyperlink"/>
                <w:noProof/>
              </w:rPr>
              <w:t>4.2</w:t>
            </w:r>
            <w:r>
              <w:rPr>
                <w:rFonts w:asciiTheme="minorHAnsi" w:hAnsiTheme="minorHAnsi"/>
                <w:noProof/>
                <w:sz w:val="22"/>
                <w:lang w:eastAsia="en-US"/>
              </w:rPr>
              <w:tab/>
            </w:r>
            <w:r w:rsidRPr="00294705">
              <w:rPr>
                <w:rStyle w:val="Hyperlink"/>
                <w:noProof/>
              </w:rPr>
              <w:t>NUC Base</w:t>
            </w:r>
            <w:r>
              <w:rPr>
                <w:noProof/>
                <w:webHidden/>
              </w:rPr>
              <w:tab/>
            </w:r>
            <w:r>
              <w:rPr>
                <w:noProof/>
                <w:webHidden/>
              </w:rPr>
              <w:fldChar w:fldCharType="begin"/>
            </w:r>
            <w:r>
              <w:rPr>
                <w:noProof/>
                <w:webHidden/>
              </w:rPr>
              <w:instrText xml:space="preserve"> PAGEREF _Toc436061004 \h </w:instrText>
            </w:r>
            <w:r>
              <w:rPr>
                <w:noProof/>
                <w:webHidden/>
              </w:rPr>
            </w:r>
            <w:r>
              <w:rPr>
                <w:noProof/>
                <w:webHidden/>
              </w:rPr>
              <w:fldChar w:fldCharType="separate"/>
            </w:r>
            <w:r>
              <w:rPr>
                <w:noProof/>
                <w:webHidden/>
              </w:rPr>
              <w:t>8</w:t>
            </w:r>
            <w:r>
              <w:rPr>
                <w:noProof/>
                <w:webHidden/>
              </w:rPr>
              <w:fldChar w:fldCharType="end"/>
            </w:r>
          </w:hyperlink>
        </w:p>
        <w:p w14:paraId="4E8B9FBD"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5" w:history="1">
            <w:r w:rsidRPr="00294705">
              <w:rPr>
                <w:rStyle w:val="Hyperlink"/>
                <w:noProof/>
              </w:rPr>
              <w:t>4.3</w:t>
            </w:r>
            <w:r>
              <w:rPr>
                <w:rFonts w:asciiTheme="minorHAnsi" w:hAnsiTheme="minorHAnsi"/>
                <w:noProof/>
                <w:sz w:val="22"/>
                <w:lang w:eastAsia="en-US"/>
              </w:rPr>
              <w:tab/>
            </w:r>
            <w:r w:rsidRPr="00294705">
              <w:rPr>
                <w:rStyle w:val="Hyperlink"/>
                <w:noProof/>
              </w:rPr>
              <w:t>Battery Base and Battery Brace</w:t>
            </w:r>
            <w:r>
              <w:rPr>
                <w:noProof/>
                <w:webHidden/>
              </w:rPr>
              <w:tab/>
            </w:r>
            <w:r>
              <w:rPr>
                <w:noProof/>
                <w:webHidden/>
              </w:rPr>
              <w:fldChar w:fldCharType="begin"/>
            </w:r>
            <w:r>
              <w:rPr>
                <w:noProof/>
                <w:webHidden/>
              </w:rPr>
              <w:instrText xml:space="preserve"> PAGEREF _Toc436061005 \h </w:instrText>
            </w:r>
            <w:r>
              <w:rPr>
                <w:noProof/>
                <w:webHidden/>
              </w:rPr>
            </w:r>
            <w:r>
              <w:rPr>
                <w:noProof/>
                <w:webHidden/>
              </w:rPr>
              <w:fldChar w:fldCharType="separate"/>
            </w:r>
            <w:r>
              <w:rPr>
                <w:noProof/>
                <w:webHidden/>
              </w:rPr>
              <w:t>8</w:t>
            </w:r>
            <w:r>
              <w:rPr>
                <w:noProof/>
                <w:webHidden/>
              </w:rPr>
              <w:fldChar w:fldCharType="end"/>
            </w:r>
          </w:hyperlink>
        </w:p>
        <w:p w14:paraId="5D7BE755"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6" w:history="1">
            <w:r w:rsidRPr="00294705">
              <w:rPr>
                <w:rStyle w:val="Hyperlink"/>
                <w:noProof/>
              </w:rPr>
              <w:t>4.4</w:t>
            </w:r>
            <w:r>
              <w:rPr>
                <w:rFonts w:asciiTheme="minorHAnsi" w:hAnsiTheme="minorHAnsi"/>
                <w:noProof/>
                <w:sz w:val="22"/>
                <w:lang w:eastAsia="en-US"/>
              </w:rPr>
              <w:tab/>
            </w:r>
            <w:r w:rsidRPr="00294705">
              <w:rPr>
                <w:rStyle w:val="Hyperlink"/>
                <w:noProof/>
              </w:rPr>
              <w:t>Ultrasound Tower</w:t>
            </w:r>
            <w:r>
              <w:rPr>
                <w:noProof/>
                <w:webHidden/>
              </w:rPr>
              <w:tab/>
            </w:r>
            <w:r>
              <w:rPr>
                <w:noProof/>
                <w:webHidden/>
              </w:rPr>
              <w:fldChar w:fldCharType="begin"/>
            </w:r>
            <w:r>
              <w:rPr>
                <w:noProof/>
                <w:webHidden/>
              </w:rPr>
              <w:instrText xml:space="preserve"> PAGEREF _Toc436061006 \h </w:instrText>
            </w:r>
            <w:r>
              <w:rPr>
                <w:noProof/>
                <w:webHidden/>
              </w:rPr>
            </w:r>
            <w:r>
              <w:rPr>
                <w:noProof/>
                <w:webHidden/>
              </w:rPr>
              <w:fldChar w:fldCharType="separate"/>
            </w:r>
            <w:r>
              <w:rPr>
                <w:noProof/>
                <w:webHidden/>
              </w:rPr>
              <w:t>9</w:t>
            </w:r>
            <w:r>
              <w:rPr>
                <w:noProof/>
                <w:webHidden/>
              </w:rPr>
              <w:fldChar w:fldCharType="end"/>
            </w:r>
          </w:hyperlink>
        </w:p>
        <w:p w14:paraId="75668144"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7" w:history="1">
            <w:r w:rsidRPr="00294705">
              <w:rPr>
                <w:rStyle w:val="Hyperlink"/>
                <w:noProof/>
              </w:rPr>
              <w:t>4.5</w:t>
            </w:r>
            <w:r>
              <w:rPr>
                <w:rFonts w:asciiTheme="minorHAnsi" w:hAnsiTheme="minorHAnsi"/>
                <w:noProof/>
                <w:sz w:val="22"/>
                <w:lang w:eastAsia="en-US"/>
              </w:rPr>
              <w:tab/>
            </w:r>
            <w:r w:rsidRPr="00294705">
              <w:rPr>
                <w:rStyle w:val="Hyperlink"/>
                <w:noProof/>
              </w:rPr>
              <w:t>Solder IMU Headers</w:t>
            </w:r>
            <w:r>
              <w:rPr>
                <w:noProof/>
                <w:webHidden/>
              </w:rPr>
              <w:tab/>
            </w:r>
            <w:r>
              <w:rPr>
                <w:noProof/>
                <w:webHidden/>
              </w:rPr>
              <w:fldChar w:fldCharType="begin"/>
            </w:r>
            <w:r>
              <w:rPr>
                <w:noProof/>
                <w:webHidden/>
              </w:rPr>
              <w:instrText xml:space="preserve"> PAGEREF _Toc436061007 \h </w:instrText>
            </w:r>
            <w:r>
              <w:rPr>
                <w:noProof/>
                <w:webHidden/>
              </w:rPr>
            </w:r>
            <w:r>
              <w:rPr>
                <w:noProof/>
                <w:webHidden/>
              </w:rPr>
              <w:fldChar w:fldCharType="separate"/>
            </w:r>
            <w:r>
              <w:rPr>
                <w:noProof/>
                <w:webHidden/>
              </w:rPr>
              <w:t>9</w:t>
            </w:r>
            <w:r>
              <w:rPr>
                <w:noProof/>
                <w:webHidden/>
              </w:rPr>
              <w:fldChar w:fldCharType="end"/>
            </w:r>
          </w:hyperlink>
        </w:p>
        <w:p w14:paraId="787A024A" w14:textId="77777777" w:rsidR="006C0418" w:rsidRDefault="006C0418">
          <w:pPr>
            <w:pStyle w:val="TOC1"/>
            <w:tabs>
              <w:tab w:val="left" w:pos="440"/>
              <w:tab w:val="right" w:leader="dot" w:pos="9350"/>
            </w:tabs>
            <w:rPr>
              <w:rFonts w:asciiTheme="minorHAnsi" w:hAnsiTheme="minorHAnsi"/>
              <w:noProof/>
              <w:sz w:val="22"/>
              <w:lang w:eastAsia="en-US"/>
            </w:rPr>
          </w:pPr>
          <w:hyperlink w:anchor="_Toc436061008" w:history="1">
            <w:r w:rsidRPr="00294705">
              <w:rPr>
                <w:rStyle w:val="Hyperlink"/>
                <w:noProof/>
              </w:rPr>
              <w:t>5</w:t>
            </w:r>
            <w:r>
              <w:rPr>
                <w:rFonts w:asciiTheme="minorHAnsi" w:hAnsiTheme="minorHAnsi"/>
                <w:noProof/>
                <w:sz w:val="22"/>
                <w:lang w:eastAsia="en-US"/>
              </w:rPr>
              <w:tab/>
            </w:r>
            <w:r w:rsidRPr="00294705">
              <w:rPr>
                <w:rStyle w:val="Hyperlink"/>
                <w:noProof/>
              </w:rPr>
              <w:t>Chassis Assembly</w:t>
            </w:r>
            <w:r>
              <w:rPr>
                <w:noProof/>
                <w:webHidden/>
              </w:rPr>
              <w:tab/>
            </w:r>
            <w:r>
              <w:rPr>
                <w:noProof/>
                <w:webHidden/>
              </w:rPr>
              <w:fldChar w:fldCharType="begin"/>
            </w:r>
            <w:r>
              <w:rPr>
                <w:noProof/>
                <w:webHidden/>
              </w:rPr>
              <w:instrText xml:space="preserve"> PAGEREF _Toc436061008 \h </w:instrText>
            </w:r>
            <w:r>
              <w:rPr>
                <w:noProof/>
                <w:webHidden/>
              </w:rPr>
            </w:r>
            <w:r>
              <w:rPr>
                <w:noProof/>
                <w:webHidden/>
              </w:rPr>
              <w:fldChar w:fldCharType="separate"/>
            </w:r>
            <w:r>
              <w:rPr>
                <w:noProof/>
                <w:webHidden/>
              </w:rPr>
              <w:t>10</w:t>
            </w:r>
            <w:r>
              <w:rPr>
                <w:noProof/>
                <w:webHidden/>
              </w:rPr>
              <w:fldChar w:fldCharType="end"/>
            </w:r>
          </w:hyperlink>
        </w:p>
        <w:p w14:paraId="7BB6C2FF"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09" w:history="1">
            <w:r w:rsidRPr="00294705">
              <w:rPr>
                <w:rStyle w:val="Hyperlink"/>
                <w:noProof/>
              </w:rPr>
              <w:t>5.1</w:t>
            </w:r>
            <w:r>
              <w:rPr>
                <w:rFonts w:asciiTheme="minorHAnsi" w:hAnsiTheme="minorHAnsi"/>
                <w:noProof/>
                <w:sz w:val="22"/>
                <w:lang w:eastAsia="en-US"/>
              </w:rPr>
              <w:tab/>
            </w:r>
            <w:r w:rsidRPr="00294705">
              <w:rPr>
                <w:rStyle w:val="Hyperlink"/>
                <w:noProof/>
              </w:rPr>
              <w:t>Brackets</w:t>
            </w:r>
            <w:r>
              <w:rPr>
                <w:noProof/>
                <w:webHidden/>
              </w:rPr>
              <w:tab/>
            </w:r>
            <w:r>
              <w:rPr>
                <w:noProof/>
                <w:webHidden/>
              </w:rPr>
              <w:fldChar w:fldCharType="begin"/>
            </w:r>
            <w:r>
              <w:rPr>
                <w:noProof/>
                <w:webHidden/>
              </w:rPr>
              <w:instrText xml:space="preserve"> PAGEREF _Toc436061009 \h </w:instrText>
            </w:r>
            <w:r>
              <w:rPr>
                <w:noProof/>
                <w:webHidden/>
              </w:rPr>
            </w:r>
            <w:r>
              <w:rPr>
                <w:noProof/>
                <w:webHidden/>
              </w:rPr>
              <w:fldChar w:fldCharType="separate"/>
            </w:r>
            <w:r>
              <w:rPr>
                <w:noProof/>
                <w:webHidden/>
              </w:rPr>
              <w:t>10</w:t>
            </w:r>
            <w:r>
              <w:rPr>
                <w:noProof/>
                <w:webHidden/>
              </w:rPr>
              <w:fldChar w:fldCharType="end"/>
            </w:r>
          </w:hyperlink>
        </w:p>
        <w:p w14:paraId="2D63A30E"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0" w:history="1">
            <w:r w:rsidRPr="00294705">
              <w:rPr>
                <w:rStyle w:val="Hyperlink"/>
                <w:noProof/>
              </w:rPr>
              <w:t>5.2</w:t>
            </w:r>
            <w:r>
              <w:rPr>
                <w:rFonts w:asciiTheme="minorHAnsi" w:hAnsiTheme="minorHAnsi"/>
                <w:noProof/>
                <w:sz w:val="22"/>
                <w:lang w:eastAsia="en-US"/>
              </w:rPr>
              <w:tab/>
            </w:r>
            <w:r w:rsidRPr="00294705">
              <w:rPr>
                <w:rStyle w:val="Hyperlink"/>
                <w:noProof/>
              </w:rPr>
              <w:t>Motors</w:t>
            </w:r>
            <w:r>
              <w:rPr>
                <w:noProof/>
                <w:webHidden/>
              </w:rPr>
              <w:tab/>
            </w:r>
            <w:r>
              <w:rPr>
                <w:noProof/>
                <w:webHidden/>
              </w:rPr>
              <w:fldChar w:fldCharType="begin"/>
            </w:r>
            <w:r>
              <w:rPr>
                <w:noProof/>
                <w:webHidden/>
              </w:rPr>
              <w:instrText xml:space="preserve"> PAGEREF _Toc436061010 \h </w:instrText>
            </w:r>
            <w:r>
              <w:rPr>
                <w:noProof/>
                <w:webHidden/>
              </w:rPr>
            </w:r>
            <w:r>
              <w:rPr>
                <w:noProof/>
                <w:webHidden/>
              </w:rPr>
              <w:fldChar w:fldCharType="separate"/>
            </w:r>
            <w:r>
              <w:rPr>
                <w:noProof/>
                <w:webHidden/>
              </w:rPr>
              <w:t>11</w:t>
            </w:r>
            <w:r>
              <w:rPr>
                <w:noProof/>
                <w:webHidden/>
              </w:rPr>
              <w:fldChar w:fldCharType="end"/>
            </w:r>
          </w:hyperlink>
        </w:p>
        <w:p w14:paraId="627311A5"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1" w:history="1">
            <w:r w:rsidRPr="00294705">
              <w:rPr>
                <w:rStyle w:val="Hyperlink"/>
                <w:noProof/>
              </w:rPr>
              <w:t>5.3</w:t>
            </w:r>
            <w:r>
              <w:rPr>
                <w:rFonts w:asciiTheme="minorHAnsi" w:hAnsiTheme="minorHAnsi"/>
                <w:noProof/>
                <w:sz w:val="22"/>
                <w:lang w:eastAsia="en-US"/>
              </w:rPr>
              <w:tab/>
            </w:r>
            <w:r w:rsidRPr="00294705">
              <w:rPr>
                <w:rStyle w:val="Hyperlink"/>
                <w:noProof/>
              </w:rPr>
              <w:t>Tire Assembly</w:t>
            </w:r>
            <w:r>
              <w:rPr>
                <w:noProof/>
                <w:webHidden/>
              </w:rPr>
              <w:tab/>
            </w:r>
            <w:r>
              <w:rPr>
                <w:noProof/>
                <w:webHidden/>
              </w:rPr>
              <w:fldChar w:fldCharType="begin"/>
            </w:r>
            <w:r>
              <w:rPr>
                <w:noProof/>
                <w:webHidden/>
              </w:rPr>
              <w:instrText xml:space="preserve"> PAGEREF _Toc436061011 \h </w:instrText>
            </w:r>
            <w:r>
              <w:rPr>
                <w:noProof/>
                <w:webHidden/>
              </w:rPr>
            </w:r>
            <w:r>
              <w:rPr>
                <w:noProof/>
                <w:webHidden/>
              </w:rPr>
              <w:fldChar w:fldCharType="separate"/>
            </w:r>
            <w:r>
              <w:rPr>
                <w:noProof/>
                <w:webHidden/>
              </w:rPr>
              <w:t>14</w:t>
            </w:r>
            <w:r>
              <w:rPr>
                <w:noProof/>
                <w:webHidden/>
              </w:rPr>
              <w:fldChar w:fldCharType="end"/>
            </w:r>
          </w:hyperlink>
        </w:p>
        <w:p w14:paraId="7378E4AB"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2" w:history="1">
            <w:r w:rsidRPr="00294705">
              <w:rPr>
                <w:rStyle w:val="Hyperlink"/>
                <w:noProof/>
              </w:rPr>
              <w:t>5.4</w:t>
            </w:r>
            <w:r>
              <w:rPr>
                <w:rFonts w:asciiTheme="minorHAnsi" w:hAnsiTheme="minorHAnsi"/>
                <w:noProof/>
                <w:sz w:val="22"/>
                <w:lang w:eastAsia="en-US"/>
              </w:rPr>
              <w:tab/>
            </w:r>
            <w:r w:rsidRPr="00294705">
              <w:rPr>
                <w:rStyle w:val="Hyperlink"/>
                <w:noProof/>
              </w:rPr>
              <w:t>Bottom Plate</w:t>
            </w:r>
            <w:r>
              <w:rPr>
                <w:noProof/>
                <w:webHidden/>
              </w:rPr>
              <w:tab/>
            </w:r>
            <w:r>
              <w:rPr>
                <w:noProof/>
                <w:webHidden/>
              </w:rPr>
              <w:fldChar w:fldCharType="begin"/>
            </w:r>
            <w:r>
              <w:rPr>
                <w:noProof/>
                <w:webHidden/>
              </w:rPr>
              <w:instrText xml:space="preserve"> PAGEREF _Toc436061012 \h </w:instrText>
            </w:r>
            <w:r>
              <w:rPr>
                <w:noProof/>
                <w:webHidden/>
              </w:rPr>
            </w:r>
            <w:r>
              <w:rPr>
                <w:noProof/>
                <w:webHidden/>
              </w:rPr>
              <w:fldChar w:fldCharType="separate"/>
            </w:r>
            <w:r>
              <w:rPr>
                <w:noProof/>
                <w:webHidden/>
              </w:rPr>
              <w:t>18</w:t>
            </w:r>
            <w:r>
              <w:rPr>
                <w:noProof/>
                <w:webHidden/>
              </w:rPr>
              <w:fldChar w:fldCharType="end"/>
            </w:r>
          </w:hyperlink>
        </w:p>
        <w:p w14:paraId="7FE96C61"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3" w:history="1">
            <w:r w:rsidRPr="00294705">
              <w:rPr>
                <w:rStyle w:val="Hyperlink"/>
                <w:noProof/>
              </w:rPr>
              <w:t>5.5</w:t>
            </w:r>
            <w:r>
              <w:rPr>
                <w:rFonts w:asciiTheme="minorHAnsi" w:hAnsiTheme="minorHAnsi"/>
                <w:noProof/>
                <w:sz w:val="22"/>
                <w:lang w:eastAsia="en-US"/>
              </w:rPr>
              <w:tab/>
            </w:r>
            <w:r w:rsidRPr="00294705">
              <w:rPr>
                <w:rStyle w:val="Hyperlink"/>
                <w:noProof/>
              </w:rPr>
              <w:t>Wheel Attachment</w:t>
            </w:r>
            <w:r>
              <w:rPr>
                <w:noProof/>
                <w:webHidden/>
              </w:rPr>
              <w:tab/>
            </w:r>
            <w:r>
              <w:rPr>
                <w:noProof/>
                <w:webHidden/>
              </w:rPr>
              <w:fldChar w:fldCharType="begin"/>
            </w:r>
            <w:r>
              <w:rPr>
                <w:noProof/>
                <w:webHidden/>
              </w:rPr>
              <w:instrText xml:space="preserve"> PAGEREF _Toc436061013 \h </w:instrText>
            </w:r>
            <w:r>
              <w:rPr>
                <w:noProof/>
                <w:webHidden/>
              </w:rPr>
            </w:r>
            <w:r>
              <w:rPr>
                <w:noProof/>
                <w:webHidden/>
              </w:rPr>
              <w:fldChar w:fldCharType="separate"/>
            </w:r>
            <w:r>
              <w:rPr>
                <w:noProof/>
                <w:webHidden/>
              </w:rPr>
              <w:t>22</w:t>
            </w:r>
            <w:r>
              <w:rPr>
                <w:noProof/>
                <w:webHidden/>
              </w:rPr>
              <w:fldChar w:fldCharType="end"/>
            </w:r>
          </w:hyperlink>
        </w:p>
        <w:p w14:paraId="38EFB39C" w14:textId="77777777" w:rsidR="006C0418" w:rsidRDefault="006C0418">
          <w:pPr>
            <w:pStyle w:val="TOC1"/>
            <w:tabs>
              <w:tab w:val="left" w:pos="440"/>
              <w:tab w:val="right" w:leader="dot" w:pos="9350"/>
            </w:tabs>
            <w:rPr>
              <w:rFonts w:asciiTheme="minorHAnsi" w:hAnsiTheme="minorHAnsi"/>
              <w:noProof/>
              <w:sz w:val="22"/>
              <w:lang w:eastAsia="en-US"/>
            </w:rPr>
          </w:pPr>
          <w:hyperlink w:anchor="_Toc436061014" w:history="1">
            <w:r w:rsidRPr="00294705">
              <w:rPr>
                <w:rStyle w:val="Hyperlink"/>
                <w:noProof/>
              </w:rPr>
              <w:t>6</w:t>
            </w:r>
            <w:r>
              <w:rPr>
                <w:rFonts w:asciiTheme="minorHAnsi" w:hAnsiTheme="minorHAnsi"/>
                <w:noProof/>
                <w:sz w:val="22"/>
                <w:lang w:eastAsia="en-US"/>
              </w:rPr>
              <w:tab/>
            </w:r>
            <w:r w:rsidRPr="00294705">
              <w:rPr>
                <w:rStyle w:val="Hyperlink"/>
                <w:noProof/>
              </w:rPr>
              <w:t>Top Plate Assembly</w:t>
            </w:r>
            <w:r>
              <w:rPr>
                <w:noProof/>
                <w:webHidden/>
              </w:rPr>
              <w:tab/>
            </w:r>
            <w:r>
              <w:rPr>
                <w:noProof/>
                <w:webHidden/>
              </w:rPr>
              <w:fldChar w:fldCharType="begin"/>
            </w:r>
            <w:r>
              <w:rPr>
                <w:noProof/>
                <w:webHidden/>
              </w:rPr>
              <w:instrText xml:space="preserve"> PAGEREF _Toc436061014 \h </w:instrText>
            </w:r>
            <w:r>
              <w:rPr>
                <w:noProof/>
                <w:webHidden/>
              </w:rPr>
            </w:r>
            <w:r>
              <w:rPr>
                <w:noProof/>
                <w:webHidden/>
              </w:rPr>
              <w:fldChar w:fldCharType="separate"/>
            </w:r>
            <w:r>
              <w:rPr>
                <w:noProof/>
                <w:webHidden/>
              </w:rPr>
              <w:t>24</w:t>
            </w:r>
            <w:r>
              <w:rPr>
                <w:noProof/>
                <w:webHidden/>
              </w:rPr>
              <w:fldChar w:fldCharType="end"/>
            </w:r>
          </w:hyperlink>
        </w:p>
        <w:p w14:paraId="5ECA3093"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5" w:history="1">
            <w:r w:rsidRPr="00294705">
              <w:rPr>
                <w:rStyle w:val="Hyperlink"/>
                <w:noProof/>
              </w:rPr>
              <w:t>6.1</w:t>
            </w:r>
            <w:r>
              <w:rPr>
                <w:rFonts w:asciiTheme="minorHAnsi" w:hAnsiTheme="minorHAnsi"/>
                <w:noProof/>
                <w:sz w:val="22"/>
                <w:lang w:eastAsia="en-US"/>
              </w:rPr>
              <w:tab/>
            </w:r>
            <w:r w:rsidRPr="00294705">
              <w:rPr>
                <w:rStyle w:val="Hyperlink"/>
                <w:noProof/>
              </w:rPr>
              <w:t>3D Printed Parts</w:t>
            </w:r>
            <w:r>
              <w:rPr>
                <w:noProof/>
                <w:webHidden/>
              </w:rPr>
              <w:tab/>
            </w:r>
            <w:r>
              <w:rPr>
                <w:noProof/>
                <w:webHidden/>
              </w:rPr>
              <w:fldChar w:fldCharType="begin"/>
            </w:r>
            <w:r>
              <w:rPr>
                <w:noProof/>
                <w:webHidden/>
              </w:rPr>
              <w:instrText xml:space="preserve"> PAGEREF _Toc436061015 \h </w:instrText>
            </w:r>
            <w:r>
              <w:rPr>
                <w:noProof/>
                <w:webHidden/>
              </w:rPr>
            </w:r>
            <w:r>
              <w:rPr>
                <w:noProof/>
                <w:webHidden/>
              </w:rPr>
              <w:fldChar w:fldCharType="separate"/>
            </w:r>
            <w:r>
              <w:rPr>
                <w:noProof/>
                <w:webHidden/>
              </w:rPr>
              <w:t>24</w:t>
            </w:r>
            <w:r>
              <w:rPr>
                <w:noProof/>
                <w:webHidden/>
              </w:rPr>
              <w:fldChar w:fldCharType="end"/>
            </w:r>
          </w:hyperlink>
        </w:p>
        <w:p w14:paraId="0DB66D7E"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6" w:history="1">
            <w:r w:rsidRPr="00294705">
              <w:rPr>
                <w:rStyle w:val="Hyperlink"/>
                <w:noProof/>
              </w:rPr>
              <w:t>6.2</w:t>
            </w:r>
            <w:r>
              <w:rPr>
                <w:rFonts w:asciiTheme="minorHAnsi" w:hAnsiTheme="minorHAnsi"/>
                <w:noProof/>
                <w:sz w:val="22"/>
                <w:lang w:eastAsia="en-US"/>
              </w:rPr>
              <w:tab/>
            </w:r>
            <w:r w:rsidRPr="00294705">
              <w:rPr>
                <w:rStyle w:val="Hyperlink"/>
                <w:noProof/>
              </w:rPr>
              <w:t>Ultrasound Sensor Mounting</w:t>
            </w:r>
            <w:r>
              <w:rPr>
                <w:noProof/>
                <w:webHidden/>
              </w:rPr>
              <w:tab/>
            </w:r>
            <w:r>
              <w:rPr>
                <w:noProof/>
                <w:webHidden/>
              </w:rPr>
              <w:fldChar w:fldCharType="begin"/>
            </w:r>
            <w:r>
              <w:rPr>
                <w:noProof/>
                <w:webHidden/>
              </w:rPr>
              <w:instrText xml:space="preserve"> PAGEREF _Toc436061016 \h </w:instrText>
            </w:r>
            <w:r>
              <w:rPr>
                <w:noProof/>
                <w:webHidden/>
              </w:rPr>
            </w:r>
            <w:r>
              <w:rPr>
                <w:noProof/>
                <w:webHidden/>
              </w:rPr>
              <w:fldChar w:fldCharType="separate"/>
            </w:r>
            <w:r>
              <w:rPr>
                <w:noProof/>
                <w:webHidden/>
              </w:rPr>
              <w:t>25</w:t>
            </w:r>
            <w:r>
              <w:rPr>
                <w:noProof/>
                <w:webHidden/>
              </w:rPr>
              <w:fldChar w:fldCharType="end"/>
            </w:r>
          </w:hyperlink>
        </w:p>
        <w:p w14:paraId="2A933871"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7" w:history="1">
            <w:r w:rsidRPr="00294705">
              <w:rPr>
                <w:rStyle w:val="Hyperlink"/>
                <w:noProof/>
              </w:rPr>
              <w:t>6.3</w:t>
            </w:r>
            <w:r>
              <w:rPr>
                <w:rFonts w:asciiTheme="minorHAnsi" w:hAnsiTheme="minorHAnsi"/>
                <w:noProof/>
                <w:sz w:val="22"/>
                <w:lang w:eastAsia="en-US"/>
              </w:rPr>
              <w:tab/>
            </w:r>
            <w:r w:rsidRPr="00294705">
              <w:rPr>
                <w:rStyle w:val="Hyperlink"/>
                <w:noProof/>
              </w:rPr>
              <w:t>NUC Base, Camera, IMU, GPS</w:t>
            </w:r>
            <w:r>
              <w:rPr>
                <w:noProof/>
                <w:webHidden/>
              </w:rPr>
              <w:tab/>
            </w:r>
            <w:r>
              <w:rPr>
                <w:noProof/>
                <w:webHidden/>
              </w:rPr>
              <w:fldChar w:fldCharType="begin"/>
            </w:r>
            <w:r>
              <w:rPr>
                <w:noProof/>
                <w:webHidden/>
              </w:rPr>
              <w:instrText xml:space="preserve"> PAGEREF _Toc436061017 \h </w:instrText>
            </w:r>
            <w:r>
              <w:rPr>
                <w:noProof/>
                <w:webHidden/>
              </w:rPr>
            </w:r>
            <w:r>
              <w:rPr>
                <w:noProof/>
                <w:webHidden/>
              </w:rPr>
              <w:fldChar w:fldCharType="separate"/>
            </w:r>
            <w:r>
              <w:rPr>
                <w:noProof/>
                <w:webHidden/>
              </w:rPr>
              <w:t>27</w:t>
            </w:r>
            <w:r>
              <w:rPr>
                <w:noProof/>
                <w:webHidden/>
              </w:rPr>
              <w:fldChar w:fldCharType="end"/>
            </w:r>
          </w:hyperlink>
        </w:p>
        <w:p w14:paraId="6CE90D55"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8" w:history="1">
            <w:r w:rsidRPr="00294705">
              <w:rPr>
                <w:rStyle w:val="Hyperlink"/>
                <w:noProof/>
              </w:rPr>
              <w:t>6.4</w:t>
            </w:r>
            <w:r>
              <w:rPr>
                <w:rFonts w:asciiTheme="minorHAnsi" w:hAnsiTheme="minorHAnsi"/>
                <w:noProof/>
                <w:sz w:val="22"/>
                <w:lang w:eastAsia="en-US"/>
              </w:rPr>
              <w:tab/>
            </w:r>
            <w:r w:rsidRPr="00294705">
              <w:rPr>
                <w:rStyle w:val="Hyperlink"/>
                <w:noProof/>
              </w:rPr>
              <w:t>PCB, Switch, and Bus Connections</w:t>
            </w:r>
            <w:r>
              <w:rPr>
                <w:noProof/>
                <w:webHidden/>
              </w:rPr>
              <w:tab/>
            </w:r>
            <w:r>
              <w:rPr>
                <w:noProof/>
                <w:webHidden/>
              </w:rPr>
              <w:fldChar w:fldCharType="begin"/>
            </w:r>
            <w:r>
              <w:rPr>
                <w:noProof/>
                <w:webHidden/>
              </w:rPr>
              <w:instrText xml:space="preserve"> PAGEREF _Toc436061018 \h </w:instrText>
            </w:r>
            <w:r>
              <w:rPr>
                <w:noProof/>
                <w:webHidden/>
              </w:rPr>
            </w:r>
            <w:r>
              <w:rPr>
                <w:noProof/>
                <w:webHidden/>
              </w:rPr>
              <w:fldChar w:fldCharType="separate"/>
            </w:r>
            <w:r>
              <w:rPr>
                <w:noProof/>
                <w:webHidden/>
              </w:rPr>
              <w:t>29</w:t>
            </w:r>
            <w:r>
              <w:rPr>
                <w:noProof/>
                <w:webHidden/>
              </w:rPr>
              <w:fldChar w:fldCharType="end"/>
            </w:r>
          </w:hyperlink>
        </w:p>
        <w:p w14:paraId="43B15E41"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19" w:history="1">
            <w:r w:rsidRPr="00294705">
              <w:rPr>
                <w:rStyle w:val="Hyperlink"/>
                <w:noProof/>
              </w:rPr>
              <w:t>6.5</w:t>
            </w:r>
            <w:r>
              <w:rPr>
                <w:rFonts w:asciiTheme="minorHAnsi" w:hAnsiTheme="minorHAnsi"/>
                <w:noProof/>
                <w:sz w:val="22"/>
                <w:lang w:eastAsia="en-US"/>
              </w:rPr>
              <w:tab/>
            </w:r>
            <w:r w:rsidRPr="00294705">
              <w:rPr>
                <w:rStyle w:val="Hyperlink"/>
                <w:noProof/>
              </w:rPr>
              <w:t>NUC Assembly</w:t>
            </w:r>
            <w:r>
              <w:rPr>
                <w:noProof/>
                <w:webHidden/>
              </w:rPr>
              <w:tab/>
            </w:r>
            <w:r>
              <w:rPr>
                <w:noProof/>
                <w:webHidden/>
              </w:rPr>
              <w:fldChar w:fldCharType="begin"/>
            </w:r>
            <w:r>
              <w:rPr>
                <w:noProof/>
                <w:webHidden/>
              </w:rPr>
              <w:instrText xml:space="preserve"> PAGEREF _Toc436061019 \h </w:instrText>
            </w:r>
            <w:r>
              <w:rPr>
                <w:noProof/>
                <w:webHidden/>
              </w:rPr>
            </w:r>
            <w:r>
              <w:rPr>
                <w:noProof/>
                <w:webHidden/>
              </w:rPr>
              <w:fldChar w:fldCharType="separate"/>
            </w:r>
            <w:r>
              <w:rPr>
                <w:noProof/>
                <w:webHidden/>
              </w:rPr>
              <w:t>33</w:t>
            </w:r>
            <w:r>
              <w:rPr>
                <w:noProof/>
                <w:webHidden/>
              </w:rPr>
              <w:fldChar w:fldCharType="end"/>
            </w:r>
          </w:hyperlink>
        </w:p>
        <w:p w14:paraId="0679BE81" w14:textId="77777777" w:rsidR="006C0418" w:rsidRDefault="006C0418">
          <w:pPr>
            <w:pStyle w:val="TOC2"/>
            <w:tabs>
              <w:tab w:val="left" w:pos="880"/>
              <w:tab w:val="right" w:leader="dot" w:pos="9350"/>
            </w:tabs>
            <w:rPr>
              <w:rFonts w:asciiTheme="minorHAnsi" w:hAnsiTheme="minorHAnsi"/>
              <w:noProof/>
              <w:sz w:val="22"/>
              <w:lang w:eastAsia="en-US"/>
            </w:rPr>
          </w:pPr>
          <w:hyperlink w:anchor="_Toc436061020" w:history="1">
            <w:r w:rsidRPr="00294705">
              <w:rPr>
                <w:rStyle w:val="Hyperlink"/>
                <w:noProof/>
              </w:rPr>
              <w:t>6.6</w:t>
            </w:r>
            <w:r>
              <w:rPr>
                <w:rFonts w:asciiTheme="minorHAnsi" w:hAnsiTheme="minorHAnsi"/>
                <w:noProof/>
                <w:sz w:val="22"/>
                <w:lang w:eastAsia="en-US"/>
              </w:rPr>
              <w:tab/>
            </w:r>
            <w:r w:rsidRPr="00294705">
              <w:rPr>
                <w:rStyle w:val="Hyperlink"/>
                <w:noProof/>
              </w:rPr>
              <w:t>Cover Plate Assembly and Attachment</w:t>
            </w:r>
            <w:r>
              <w:rPr>
                <w:noProof/>
                <w:webHidden/>
              </w:rPr>
              <w:tab/>
            </w:r>
            <w:r>
              <w:rPr>
                <w:noProof/>
                <w:webHidden/>
              </w:rPr>
              <w:fldChar w:fldCharType="begin"/>
            </w:r>
            <w:r>
              <w:rPr>
                <w:noProof/>
                <w:webHidden/>
              </w:rPr>
              <w:instrText xml:space="preserve"> PAGEREF _Toc436061020 \h </w:instrText>
            </w:r>
            <w:r>
              <w:rPr>
                <w:noProof/>
                <w:webHidden/>
              </w:rPr>
            </w:r>
            <w:r>
              <w:rPr>
                <w:noProof/>
                <w:webHidden/>
              </w:rPr>
              <w:fldChar w:fldCharType="separate"/>
            </w:r>
            <w:r>
              <w:rPr>
                <w:noProof/>
                <w:webHidden/>
              </w:rPr>
              <w:t>36</w:t>
            </w:r>
            <w:r>
              <w:rPr>
                <w:noProof/>
                <w:webHidden/>
              </w:rPr>
              <w:fldChar w:fldCharType="end"/>
            </w:r>
          </w:hyperlink>
        </w:p>
        <w:p w14:paraId="078E1B01" w14:textId="77777777" w:rsidR="006C0418" w:rsidRDefault="006C0418">
          <w:pPr>
            <w:pStyle w:val="TOC1"/>
            <w:tabs>
              <w:tab w:val="left" w:pos="440"/>
              <w:tab w:val="right" w:leader="dot" w:pos="9350"/>
            </w:tabs>
            <w:rPr>
              <w:rFonts w:asciiTheme="minorHAnsi" w:hAnsiTheme="minorHAnsi"/>
              <w:noProof/>
              <w:sz w:val="22"/>
              <w:lang w:eastAsia="en-US"/>
            </w:rPr>
          </w:pPr>
          <w:hyperlink w:anchor="_Toc436061021" w:history="1">
            <w:r w:rsidRPr="00294705">
              <w:rPr>
                <w:rStyle w:val="Hyperlink"/>
                <w:noProof/>
              </w:rPr>
              <w:t>7</w:t>
            </w:r>
            <w:r>
              <w:rPr>
                <w:rFonts w:asciiTheme="minorHAnsi" w:hAnsiTheme="minorHAnsi"/>
                <w:noProof/>
                <w:sz w:val="22"/>
                <w:lang w:eastAsia="en-US"/>
              </w:rPr>
              <w:tab/>
            </w:r>
            <w:r w:rsidRPr="00294705">
              <w:rPr>
                <w:rStyle w:val="Hyperlink"/>
                <w:noProof/>
              </w:rPr>
              <w:t>Fully Assembled</w:t>
            </w:r>
            <w:r>
              <w:rPr>
                <w:noProof/>
                <w:webHidden/>
              </w:rPr>
              <w:tab/>
            </w:r>
            <w:r>
              <w:rPr>
                <w:noProof/>
                <w:webHidden/>
              </w:rPr>
              <w:fldChar w:fldCharType="begin"/>
            </w:r>
            <w:r>
              <w:rPr>
                <w:noProof/>
                <w:webHidden/>
              </w:rPr>
              <w:instrText xml:space="preserve"> PAGEREF _Toc436061021 \h </w:instrText>
            </w:r>
            <w:r>
              <w:rPr>
                <w:noProof/>
                <w:webHidden/>
              </w:rPr>
            </w:r>
            <w:r>
              <w:rPr>
                <w:noProof/>
                <w:webHidden/>
              </w:rPr>
              <w:fldChar w:fldCharType="separate"/>
            </w:r>
            <w:r>
              <w:rPr>
                <w:noProof/>
                <w:webHidden/>
              </w:rPr>
              <w:t>37</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6060998"/>
      <w:r>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Pr="00027CF5" w:rsidRDefault="00027CF5" w:rsidP="00027CF5">
      <w:r>
        <w:t>All imperial screws are stainless steel</w:t>
      </w:r>
      <w:r w:rsidR="00B053A9">
        <w:t>, with the exceptio</w:t>
      </w:r>
      <w:r w:rsidR="000F00BE">
        <w:t>n of two 2-56 nylon screw sizes</w:t>
      </w:r>
      <w:r>
        <w:t>.</w:t>
      </w:r>
    </w:p>
    <w:p w14:paraId="40298EF5" w14:textId="77777777" w:rsidR="00004099" w:rsidRDefault="00004099" w:rsidP="005019B8">
      <w:pPr>
        <w:pStyle w:val="Heading1"/>
      </w:pPr>
      <w:bookmarkStart w:id="2" w:name="_Toc436060999"/>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6061000"/>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DE7C40">
          <w:rPr>
            <w:noProof/>
          </w:rPr>
          <w:t>1</w:t>
        </w:r>
      </w:fldSimple>
      <w:r>
        <w:t xml:space="preserve"> Battery Base</w:t>
      </w:r>
    </w:p>
    <w:p w14:paraId="13946F47" w14:textId="77777777" w:rsidR="00F2377E" w:rsidRDefault="00F2377E" w:rsidP="00F2377E">
      <w:pPr>
        <w:keepNext/>
      </w:pPr>
      <w:r>
        <w:rPr>
          <w:noProof/>
          <w:lang w:eastAsia="en-US"/>
        </w:rPr>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DE7C40">
          <w:rPr>
            <w:noProof/>
          </w:rPr>
          <w:t>2</w:t>
        </w:r>
      </w:fldSimple>
      <w:r>
        <w:t xml:space="preserve"> Battery Brace</w:t>
      </w:r>
    </w:p>
    <w:p w14:paraId="32C5AA8A" w14:textId="77777777" w:rsidR="00F2377E" w:rsidRDefault="00F2377E" w:rsidP="00F2377E">
      <w:pPr>
        <w:keepNext/>
      </w:pPr>
      <w:r>
        <w:rPr>
          <w:noProof/>
          <w:lang w:eastAsia="en-US"/>
        </w:rPr>
        <w:lastRenderedPageBreak/>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DE7C40">
          <w:rPr>
            <w:noProof/>
          </w:rPr>
          <w:t>3</w:t>
        </w:r>
      </w:fldSimple>
      <w:r>
        <w:t xml:space="preserve"> Battery Cross Strap</w:t>
      </w:r>
    </w:p>
    <w:p w14:paraId="0DC07971" w14:textId="77777777" w:rsidR="00C86127" w:rsidRDefault="00F2377E" w:rsidP="00C86127">
      <w:pPr>
        <w:keepNext/>
      </w:pPr>
      <w:r>
        <w:rPr>
          <w:noProof/>
          <w:lang w:eastAsia="en-US"/>
        </w:rPr>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DE7C40">
          <w:rPr>
            <w:noProof/>
          </w:rPr>
          <w:t>4</w:t>
        </w:r>
      </w:fldSimple>
      <w:r>
        <w:t xml:space="preserve"> Camera Mount</w:t>
      </w:r>
    </w:p>
    <w:p w14:paraId="061A5697" w14:textId="77777777" w:rsidR="00C86127" w:rsidRDefault="00F2377E" w:rsidP="00C86127">
      <w:pPr>
        <w:keepNext/>
      </w:pPr>
      <w:r>
        <w:rPr>
          <w:noProof/>
          <w:lang w:eastAsia="en-US"/>
        </w:rPr>
        <w:lastRenderedPageBreak/>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DE7C40">
          <w:rPr>
            <w:noProof/>
          </w:rPr>
          <w:t>5</w:t>
        </w:r>
      </w:fldSimple>
      <w:r>
        <w:t xml:space="preserve"> GPS/IMU Mount</w:t>
      </w:r>
    </w:p>
    <w:p w14:paraId="1D89A1EC" w14:textId="77777777" w:rsidR="00C86127" w:rsidRDefault="00F2377E" w:rsidP="00C86127">
      <w:pPr>
        <w:keepNext/>
      </w:pPr>
      <w:r>
        <w:rPr>
          <w:noProof/>
          <w:lang w:eastAsia="en-US"/>
        </w:rPr>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DE7C40">
          <w:rPr>
            <w:noProof/>
          </w:rPr>
          <w:t>6</w:t>
        </w:r>
      </w:fldSimple>
      <w:r>
        <w:t xml:space="preserve"> Lid Support</w:t>
      </w:r>
    </w:p>
    <w:p w14:paraId="0B1452BF" w14:textId="77777777" w:rsidR="00C86127" w:rsidRDefault="00F2377E" w:rsidP="00C86127">
      <w:pPr>
        <w:keepNext/>
      </w:pPr>
      <w:r>
        <w:rPr>
          <w:noProof/>
          <w:lang w:eastAsia="en-US"/>
        </w:rPr>
        <w:lastRenderedPageBreak/>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DE7C40">
          <w:rPr>
            <w:noProof/>
          </w:rPr>
          <w:t>7</w:t>
        </w:r>
      </w:fldSimple>
      <w:r>
        <w:t xml:space="preserve"> NUC Base</w:t>
      </w:r>
    </w:p>
    <w:p w14:paraId="001F9654" w14:textId="77777777" w:rsidR="00125CB1" w:rsidRDefault="00F2377E" w:rsidP="00C86127">
      <w:pPr>
        <w:keepNext/>
      </w:pPr>
      <w:r>
        <w:rPr>
          <w:noProof/>
          <w:lang w:eastAsia="en-US"/>
        </w:rPr>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DE7C40">
          <w:rPr>
            <w:noProof/>
          </w:rPr>
          <w:t>8</w:t>
        </w:r>
      </w:fldSimple>
      <w:r>
        <w:t xml:space="preserve"> Ultrasound (US) Tower</w:t>
      </w:r>
    </w:p>
    <w:p w14:paraId="07339EED" w14:textId="77777777" w:rsidR="00D9723A" w:rsidRDefault="00D9723A" w:rsidP="00D9723A">
      <w:pPr>
        <w:pStyle w:val="Heading2"/>
      </w:pPr>
      <w:bookmarkStart w:id="4" w:name="_Toc436061001"/>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lastRenderedPageBreak/>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DE7C40">
          <w:rPr>
            <w:noProof/>
          </w:rPr>
          <w:t>9</w:t>
        </w:r>
      </w:fldSimple>
      <w:r>
        <w:t xml:space="preserve"> Bottom Plate</w:t>
      </w:r>
    </w:p>
    <w:p w14:paraId="136B7618" w14:textId="77777777" w:rsidR="00125CB1" w:rsidRDefault="00125CB1" w:rsidP="00125CB1">
      <w:pPr>
        <w:keepNext/>
      </w:pPr>
      <w:r>
        <w:rPr>
          <w:noProof/>
          <w:lang w:eastAsia="en-US"/>
        </w:rPr>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DE7C40">
          <w:rPr>
            <w:noProof/>
          </w:rPr>
          <w:t>10</w:t>
        </w:r>
      </w:fldSimple>
      <w:r>
        <w:t xml:space="preserve"> Cover Plate</w:t>
      </w:r>
    </w:p>
    <w:p w14:paraId="797540F7" w14:textId="77777777" w:rsidR="00125CB1" w:rsidRDefault="00125CB1" w:rsidP="00125CB1">
      <w:pPr>
        <w:keepNext/>
      </w:pPr>
      <w:r>
        <w:rPr>
          <w:noProof/>
          <w:lang w:eastAsia="en-US"/>
        </w:rPr>
        <w:lastRenderedPageBreak/>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DE7C40">
          <w:rPr>
            <w:noProof/>
          </w:rPr>
          <w:t>11</w:t>
        </w:r>
      </w:fldSimple>
      <w:r>
        <w:t xml:space="preserve"> Top Plate</w:t>
      </w:r>
    </w:p>
    <w:p w14:paraId="139076DB" w14:textId="77777777" w:rsidR="00004099" w:rsidRDefault="00126223" w:rsidP="005019B8">
      <w:pPr>
        <w:pStyle w:val="Heading1"/>
      </w:pPr>
      <w:bookmarkStart w:id="5" w:name="_Toc436061002"/>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6061003"/>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lastRenderedPageBreak/>
        <w:t>Note: this hole will be used for securing the IMU using a 2-56x1/2” nylon screw.</w:t>
      </w:r>
    </w:p>
    <w:p w14:paraId="0B0ECBAB" w14:textId="77777777" w:rsidR="00AB08C3" w:rsidRDefault="00AB08C3" w:rsidP="00AB08C3">
      <w:pPr>
        <w:pStyle w:val="Heading2"/>
      </w:pPr>
      <w:bookmarkStart w:id="7" w:name="_Toc436061004"/>
      <w:r>
        <w:t>NUC Base</w:t>
      </w:r>
      <w:bookmarkEnd w:id="7"/>
    </w:p>
    <w:p w14:paraId="51A82866" w14:textId="77777777" w:rsidR="006F0377" w:rsidRDefault="006F0377" w:rsidP="006F0377">
      <w:r>
        <w:t>Use a #50 drill bit to drill out the holes indicated in the picture below.</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6061005"/>
      <w:r>
        <w:t>Battery Base</w:t>
      </w:r>
      <w:r w:rsidR="00677AEB">
        <w:t xml:space="preserve"> and Battery Brace</w:t>
      </w:r>
      <w:bookmarkEnd w:id="8"/>
    </w:p>
    <w:p w14:paraId="7CD74B97" w14:textId="77777777" w:rsidR="0023024E" w:rsidRDefault="0023024E" w:rsidP="0023024E">
      <w:r>
        <w:t xml:space="preserve">Use a #43 drill bit to drill out the </w:t>
      </w:r>
      <w:r w:rsidR="00677AEB">
        <w:t xml:space="preserve">four </w:t>
      </w:r>
      <w:r>
        <w:t>holes indicated in the picture below.</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lastRenderedPageBreak/>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6061006"/>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6061007"/>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lastRenderedPageBreak/>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6061008"/>
      <w:r>
        <w:t>Chassis</w:t>
      </w:r>
      <w:r w:rsidR="00FD299E">
        <w:t xml:space="preserve"> Assembly</w:t>
      </w:r>
      <w:bookmarkEnd w:id="11"/>
    </w:p>
    <w:p w14:paraId="5665CFFC" w14:textId="77777777" w:rsidR="00BE5B5D" w:rsidRDefault="00BE5B5D" w:rsidP="00BE5B5D">
      <w:pPr>
        <w:pStyle w:val="Heading2"/>
      </w:pPr>
      <w:bookmarkStart w:id="12" w:name="_Toc436061009"/>
      <w:r>
        <w:t>Brackets</w:t>
      </w:r>
      <w:bookmarkEnd w:id="12"/>
    </w:p>
    <w:p w14:paraId="1AE8CD77" w14:textId="77777777" w:rsidR="00BE5B5D" w:rsidRDefault="00BE5B5D">
      <w:r>
        <w:t>Using eight</w:t>
      </w:r>
      <w:r w:rsidR="00E960B0">
        <w:t xml:space="preserve"> M3x6mm</w:t>
      </w:r>
      <w:r>
        <w:t xml:space="preserve"> screws, attach all four brackets together as seen below.</w:t>
      </w:r>
    </w:p>
    <w:p w14:paraId="701F1CAE" w14:textId="77777777" w:rsidR="00FB5A0F" w:rsidRDefault="00FB5A0F" w:rsidP="00FB5A0F">
      <w:pPr>
        <w:keepNext/>
      </w:pPr>
      <w:r>
        <w:rPr>
          <w:noProof/>
          <w:lang w:eastAsia="en-US"/>
        </w:rPr>
        <w:lastRenderedPageBreak/>
        <w:drawing>
          <wp:inline distT="0" distB="0" distL="0" distR="0" wp14:anchorId="0B4EC7E2" wp14:editId="6856DC3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9C1FDE" w14:textId="77777777" w:rsidR="00BE5B5D" w:rsidRPr="00BA4782" w:rsidRDefault="00FB5A0F" w:rsidP="00FB5A0F">
      <w:pPr>
        <w:pStyle w:val="Caption"/>
      </w:pPr>
      <w:r w:rsidRPr="00BA4782">
        <w:t xml:space="preserve">Figure </w:t>
      </w:r>
      <w:fldSimple w:instr=" SEQ Figure \* ARABIC ">
        <w:r w:rsidR="00DE7C40">
          <w:rPr>
            <w:noProof/>
          </w:rPr>
          <w:t>12</w:t>
        </w:r>
      </w:fldSimple>
      <w:r w:rsidR="00BA4782">
        <w:t xml:space="preserve">: </w:t>
      </w:r>
      <w:r w:rsidRPr="00BA4782">
        <w:t>Chassis brackets fully attached</w:t>
      </w:r>
    </w:p>
    <w:p w14:paraId="247F6DC7" w14:textId="77777777" w:rsidR="00BE5B5D" w:rsidRDefault="005019B8" w:rsidP="005019B8">
      <w:pPr>
        <w:pStyle w:val="Heading2"/>
      </w:pPr>
      <w:bookmarkStart w:id="13" w:name="_Toc436061010"/>
      <w:r>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lastRenderedPageBreak/>
        <w:drawing>
          <wp:inline distT="0" distB="0" distL="0" distR="0" wp14:anchorId="674A8C15" wp14:editId="31ECEFA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6061011"/>
      <w:r>
        <w:t>Tire</w:t>
      </w:r>
      <w:r w:rsidR="00286AE6">
        <w:t xml:space="preserve"> Assembly</w:t>
      </w:r>
      <w:bookmarkEnd w:id="14"/>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29" w:history="1">
        <w:r w:rsidR="00FB1D8F" w:rsidRPr="00E73FA2">
          <w:rPr>
            <w:rStyle w:val="Hyperlink"/>
          </w:rPr>
          <w:t>http://www.lynxmotion.com/images/html/build007.htm</w:t>
        </w:r>
      </w:hyperlink>
    </w:p>
    <w:p w14:paraId="4A706FCE" w14:textId="77777777"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BE4EC3" w:rsidRPr="00E430FB" w:rsidRDefault="00BE4EC3" w:rsidP="00BE4EC3">
                            <w:pPr>
                              <w:pStyle w:val="Caption"/>
                              <w:rPr>
                                <w:noProof/>
                                <w:sz w:val="24"/>
                              </w:rPr>
                            </w:pPr>
                            <w:r>
                              <w:t xml:space="preserve">Figure </w:t>
                            </w:r>
                            <w:fldSimple w:instr=" SEQ Figure \* ARABIC ">
                              <w:r w:rsidR="00DE7C40">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BE4EC3" w:rsidRPr="00E430FB" w:rsidRDefault="00BE4EC3" w:rsidP="00BE4EC3">
                      <w:pPr>
                        <w:pStyle w:val="Caption"/>
                        <w:rPr>
                          <w:noProof/>
                          <w:sz w:val="24"/>
                        </w:rPr>
                      </w:pPr>
                      <w:r>
                        <w:t xml:space="preserve">Figure </w:t>
                      </w:r>
                      <w:fldSimple w:instr=" SEQ Figure \* ARABIC ">
                        <w:r w:rsidR="00DE7C40">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BE4EC3" w:rsidRPr="006907A2" w:rsidRDefault="00BE4EC3" w:rsidP="00BE4EC3">
                            <w:pPr>
                              <w:pStyle w:val="Caption"/>
                              <w:rPr>
                                <w:noProof/>
                                <w:sz w:val="24"/>
                              </w:rPr>
                            </w:pPr>
                            <w:r>
                              <w:t xml:space="preserve">Figure </w:t>
                            </w:r>
                            <w:fldSimple w:instr=" SEQ Figure \* ARABIC ">
                              <w:r w:rsidR="00DE7C40">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BE4EC3" w:rsidRPr="006907A2" w:rsidRDefault="00BE4EC3" w:rsidP="00BE4EC3">
                      <w:pPr>
                        <w:pStyle w:val="Caption"/>
                        <w:rPr>
                          <w:noProof/>
                          <w:sz w:val="24"/>
                        </w:rPr>
                      </w:pPr>
                      <w:r>
                        <w:t xml:space="preserve">Figure </w:t>
                      </w:r>
                      <w:fldSimple w:instr=" SEQ Figure \* ARABIC ">
                        <w:r w:rsidR="00DE7C40">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BE4EC3" w:rsidRPr="008E7655" w:rsidRDefault="00BE4EC3" w:rsidP="00BE4EC3">
                            <w:pPr>
                              <w:pStyle w:val="Caption"/>
                              <w:rPr>
                                <w:noProof/>
                                <w:sz w:val="24"/>
                              </w:rPr>
                            </w:pPr>
                            <w:r>
                              <w:t xml:space="preserve">Figure </w:t>
                            </w:r>
                            <w:fldSimple w:instr=" SEQ Figure \* ARABIC ">
                              <w:r w:rsidR="00DE7C40">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BE4EC3" w:rsidRPr="008E7655" w:rsidRDefault="00BE4EC3" w:rsidP="00BE4EC3">
                      <w:pPr>
                        <w:pStyle w:val="Caption"/>
                        <w:rPr>
                          <w:noProof/>
                          <w:sz w:val="24"/>
                        </w:rPr>
                      </w:pPr>
                      <w:r>
                        <w:t xml:space="preserve">Figure </w:t>
                      </w:r>
                      <w:fldSimple w:instr=" SEQ Figure \* ARABIC ">
                        <w:r w:rsidR="00DE7C40">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BE4EC3" w:rsidRPr="003D0386" w:rsidRDefault="00BE4EC3" w:rsidP="00BE4EC3">
                            <w:pPr>
                              <w:pStyle w:val="Caption"/>
                              <w:rPr>
                                <w:noProof/>
                                <w:sz w:val="24"/>
                              </w:rPr>
                            </w:pPr>
                            <w:r>
                              <w:t xml:space="preserve">Figure </w:t>
                            </w:r>
                            <w:fldSimple w:instr=" SEQ Figure \* ARABIC ">
                              <w:r w:rsidR="00DE7C40">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BE4EC3" w:rsidRPr="003D0386" w:rsidRDefault="00BE4EC3" w:rsidP="00BE4EC3">
                      <w:pPr>
                        <w:pStyle w:val="Caption"/>
                        <w:rPr>
                          <w:noProof/>
                          <w:sz w:val="24"/>
                        </w:rPr>
                      </w:pPr>
                      <w:r>
                        <w:t xml:space="preserve">Figure </w:t>
                      </w:r>
                      <w:fldSimple w:instr=" SEQ Figure \* ARABIC ">
                        <w:r w:rsidR="00DE7C40">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844F23" w:rsidRPr="00AE66E5" w:rsidRDefault="00844F23" w:rsidP="00844F23">
                            <w:pPr>
                              <w:pStyle w:val="Caption"/>
                              <w:rPr>
                                <w:noProof/>
                                <w:sz w:val="24"/>
                              </w:rPr>
                            </w:pPr>
                            <w:r>
                              <w:t xml:space="preserve">Figure </w:t>
                            </w:r>
                            <w:fldSimple w:instr=" SEQ Figure \* ARABIC ">
                              <w:r w:rsidR="00DE7C40">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844F23" w:rsidRPr="00AE66E5" w:rsidRDefault="00844F23" w:rsidP="00844F23">
                      <w:pPr>
                        <w:pStyle w:val="Caption"/>
                        <w:rPr>
                          <w:noProof/>
                          <w:sz w:val="24"/>
                        </w:rPr>
                      </w:pPr>
                      <w:r>
                        <w:t xml:space="preserve">Figure </w:t>
                      </w:r>
                      <w:fldSimple w:instr=" SEQ Figure \* ARABIC ">
                        <w:r w:rsidR="00DE7C40">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844F23" w:rsidRPr="00C02DC0" w:rsidRDefault="00844F23" w:rsidP="00844F23">
                            <w:pPr>
                              <w:pStyle w:val="Caption"/>
                              <w:rPr>
                                <w:noProof/>
                                <w:sz w:val="24"/>
                              </w:rPr>
                            </w:pPr>
                            <w:r>
                              <w:t xml:space="preserve">Figure </w:t>
                            </w:r>
                            <w:fldSimple w:instr=" SEQ Figure \* ARABIC ">
                              <w:r w:rsidR="00DE7C40">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844F23" w:rsidRPr="00C02DC0" w:rsidRDefault="00844F23" w:rsidP="00844F23">
                      <w:pPr>
                        <w:pStyle w:val="Caption"/>
                        <w:rPr>
                          <w:noProof/>
                          <w:sz w:val="24"/>
                        </w:rPr>
                      </w:pPr>
                      <w:r>
                        <w:t xml:space="preserve">Figure </w:t>
                      </w:r>
                      <w:fldSimple w:instr=" SEQ Figure \* ARABIC ">
                        <w:r w:rsidR="00DE7C40">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844F23" w:rsidRPr="00EE7B01" w:rsidRDefault="00844F23" w:rsidP="00844F23">
                            <w:pPr>
                              <w:pStyle w:val="Caption"/>
                              <w:rPr>
                                <w:noProof/>
                                <w:sz w:val="24"/>
                              </w:rPr>
                            </w:pPr>
                            <w:r>
                              <w:t xml:space="preserve">Figure </w:t>
                            </w:r>
                            <w:fldSimple w:instr=" SEQ Figure \* ARABIC ">
                              <w:r w:rsidR="00DE7C40">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844F23" w:rsidRPr="00EE7B01" w:rsidRDefault="00844F23" w:rsidP="00844F23">
                      <w:pPr>
                        <w:pStyle w:val="Caption"/>
                        <w:rPr>
                          <w:noProof/>
                          <w:sz w:val="24"/>
                        </w:rPr>
                      </w:pPr>
                      <w:r>
                        <w:t xml:space="preserve">Figure </w:t>
                      </w:r>
                      <w:fldSimple w:instr=" SEQ Figure \* ARABIC ">
                        <w:r w:rsidR="00DE7C40">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844F23" w:rsidRPr="00887CFA" w:rsidRDefault="00844F23" w:rsidP="00844F23">
                            <w:pPr>
                              <w:pStyle w:val="Caption"/>
                              <w:rPr>
                                <w:noProof/>
                                <w:sz w:val="24"/>
                              </w:rPr>
                            </w:pPr>
                            <w:r>
                              <w:t xml:space="preserve">Figure </w:t>
                            </w:r>
                            <w:fldSimple w:instr=" SEQ Figure \* ARABIC ">
                              <w:r w:rsidR="00DE7C40">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844F23" w:rsidRPr="00887CFA" w:rsidRDefault="00844F23" w:rsidP="00844F23">
                      <w:pPr>
                        <w:pStyle w:val="Caption"/>
                        <w:rPr>
                          <w:noProof/>
                          <w:sz w:val="24"/>
                        </w:rPr>
                      </w:pPr>
                      <w:r>
                        <w:t xml:space="preserve">Figure </w:t>
                      </w:r>
                      <w:fldSimple w:instr=" SEQ Figure \* ARABIC ">
                        <w:r w:rsidR="00DE7C40">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844F23" w:rsidRPr="00E64D1C" w:rsidRDefault="00844F23" w:rsidP="00844F23">
                            <w:pPr>
                              <w:pStyle w:val="Caption"/>
                              <w:rPr>
                                <w:noProof/>
                                <w:sz w:val="24"/>
                              </w:rPr>
                            </w:pPr>
                            <w:r>
                              <w:t xml:space="preserve">Figure </w:t>
                            </w:r>
                            <w:fldSimple w:instr=" SEQ Figure \* ARABIC ">
                              <w:r w:rsidR="00DE7C40">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844F23" w:rsidRPr="00E64D1C" w:rsidRDefault="00844F23" w:rsidP="00844F23">
                      <w:pPr>
                        <w:pStyle w:val="Caption"/>
                        <w:rPr>
                          <w:noProof/>
                          <w:sz w:val="24"/>
                        </w:rPr>
                      </w:pPr>
                      <w:r>
                        <w:t xml:space="preserve">Figure </w:t>
                      </w:r>
                      <w:fldSimple w:instr=" SEQ Figure \* ARABIC ">
                        <w:r w:rsidR="00DE7C40">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77777777" w:rsidR="00E82534" w:rsidRDefault="00BE76A9" w:rsidP="00E82534">
      <w:pPr>
        <w:pStyle w:val="Heading2"/>
      </w:pPr>
      <w:bookmarkStart w:id="15" w:name="_Toc436061012"/>
      <w:r>
        <w:t>Bottom Plate</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7777777" w:rsidR="004A016A" w:rsidRDefault="00027CF5" w:rsidP="004A016A">
      <w:pPr>
        <w:pStyle w:val="ListParagraph"/>
        <w:numPr>
          <w:ilvl w:val="0"/>
          <w:numId w:val="17"/>
        </w:numPr>
      </w:pPr>
      <w:r>
        <w:t>3/32”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7777777" w:rsidR="00027CF5" w:rsidRDefault="00027CF5" w:rsidP="00027CF5">
      <w:pPr>
        <w:pStyle w:val="ListParagraph"/>
        <w:numPr>
          <w:ilvl w:val="0"/>
          <w:numId w:val="16"/>
        </w:numPr>
      </w:pPr>
      <w:r>
        <w:t>8x 4-40x1.5” screws</w:t>
      </w:r>
      <w:r w:rsidR="000D18EA">
        <w:t xml:space="preserve"> – 3/32”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7777777"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368FA55" w14:textId="09602D22" w:rsidR="00CF38DC" w:rsidRDefault="000C4B8B" w:rsidP="00027CF5">
      <w:r>
        <w:lastRenderedPageBreak/>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10B3CF2E" w14:textId="0830ABC8" w:rsidR="008F47A5" w:rsidRDefault="008F47A5" w:rsidP="00027CF5">
      <w:r>
        <w:lastRenderedPageBreak/>
        <w:t>Carefully lay the battery into the chassis to keep the bag tight.  The flap of the battery should be against the black acrylic of the bottom plate.</w:t>
      </w:r>
      <w:r w:rsidR="00564C7B">
        <w:t xml:space="preserve">  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6061013"/>
      <w:r>
        <w:t>Wheel Attachment</w:t>
      </w:r>
      <w:bookmarkEnd w:id="16"/>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4CBE66CF" w14:textId="77777777" w:rsidR="00760688" w:rsidRDefault="00CD78D9" w:rsidP="00CD78D9">
      <w:r>
        <w:lastRenderedPageBreak/>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FEF6F07">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6061014"/>
      <w:r>
        <w:t>Top Plate Assembly</w:t>
      </w:r>
      <w:bookmarkEnd w:id="17"/>
    </w:p>
    <w:p w14:paraId="2E725F3B" w14:textId="77777777" w:rsidR="00FD299E" w:rsidRDefault="00FD299E" w:rsidP="00FD299E">
      <w:pPr>
        <w:pStyle w:val="Heading2"/>
      </w:pPr>
      <w:bookmarkStart w:id="18" w:name="_Toc436061015"/>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1582B5B4">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14:paraId="638E1678" w14:textId="77777777" w:rsidR="00FD299E" w:rsidRDefault="00FD299E" w:rsidP="00FD299E">
      <w:pPr>
        <w:pStyle w:val="Heading2"/>
      </w:pPr>
      <w:bookmarkStart w:id="19" w:name="_Toc436061016"/>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6061017"/>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6061018"/>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283BF95" w14:textId="5600E548" w:rsidR="001A595D" w:rsidRDefault="00037822" w:rsidP="001A595D">
      <w:r>
        <w:t>Feed the s</w:t>
      </w:r>
      <w:r w:rsidR="001A595D">
        <w:t>witch through the rectangular housing on the rear end of the NUC base</w:t>
      </w:r>
      <w:r w:rsidR="00BC27F2">
        <w:t>,</w:t>
      </w:r>
      <w:r w:rsidR="001A595D">
        <w:t xml:space="preserve"> with the label</w:t>
      </w:r>
      <w:r w:rsidR="00AE5CC9">
        <w:t xml:space="preserve"> pointing upwards. Connect the s</w:t>
      </w:r>
      <w:r w:rsidR="001A595D">
        <w:t>witch connector to the connector on the PCB labeled "</w:t>
      </w:r>
      <w:r w:rsidR="00AE5CC9">
        <w:t>S1" located next to the barrel j</w:t>
      </w:r>
      <w:r w:rsidR="001A595D">
        <w:t xml:space="preserve">ack socket which is pointing towards the back of the </w:t>
      </w:r>
      <w:r w:rsidR="009E359B">
        <w:t>Swarmie</w:t>
      </w:r>
      <w:r w:rsidR="00AD6F08">
        <w:t>.</w:t>
      </w:r>
    </w:p>
    <w:p w14:paraId="6359802F" w14:textId="77777777" w:rsidR="00AD6F08" w:rsidRDefault="00AD6F08" w:rsidP="001A595D">
      <w:r>
        <w:t>[Picture – waiting for latest NUC base to be printed]</w:t>
      </w:r>
    </w:p>
    <w:p w14:paraId="7B9768BB" w14:textId="77777777" w:rsidR="001A595D" w:rsidRDefault="009D35F4" w:rsidP="001A595D">
      <w:r>
        <w:lastRenderedPageBreak/>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A99D015" w14:textId="77777777" w:rsidR="001A595D" w:rsidRDefault="001A595D" w:rsidP="001A595D">
      <w:r>
        <w:t xml:space="preserve">Next, take the A* Microcontroller and plug it into the PCB with the micro-USB socket facing the front of the Swarmie. </w:t>
      </w:r>
      <w:r w:rsidR="00B10DA3">
        <w:t xml:space="preserve"> </w:t>
      </w:r>
    </w:p>
    <w:p w14:paraId="79D0A319" w14:textId="77777777" w:rsidR="00B10DA3" w:rsidRDefault="00B10DA3" w:rsidP="001A595D">
      <w:r>
        <w:rPr>
          <w:noProof/>
          <w:lang w:eastAsia="en-US"/>
        </w:rPr>
        <w:drawing>
          <wp:inline distT="0" distB="0" distL="0" distR="0" wp14:anchorId="2BBD4357" wp14:editId="16CD20E6">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B0A3A0" w14:textId="77777777" w:rsidR="00D95E5B" w:rsidRDefault="00D95E5B">
      <w:r>
        <w:br w:type="page"/>
      </w:r>
    </w:p>
    <w:p w14:paraId="540DDE75" w14:textId="3D078E7F" w:rsidR="001A595D" w:rsidRDefault="003F78DE" w:rsidP="001A595D">
      <w:proofErr w:type="spellStart"/>
      <w:proofErr w:type="gramStart"/>
      <w:r>
        <w:lastRenderedPageBreak/>
        <w:t>wa</w:t>
      </w:r>
      <w:r w:rsidR="001A595D">
        <w:t>Run</w:t>
      </w:r>
      <w:proofErr w:type="spellEnd"/>
      <w:proofErr w:type="gramEnd"/>
      <w:r w:rsidR="001A595D">
        <w:t xml:space="preserve"> the multicolored r</w:t>
      </w:r>
      <w:r w:rsidR="001A52E1">
        <w:t>ibbon cable out of the NUC base and</w:t>
      </w:r>
      <w:r w:rsidR="0037234F">
        <w:t xml:space="preserve"> </w:t>
      </w:r>
      <w:r w:rsidR="001A595D">
        <w:t xml:space="preserve">under the </w:t>
      </w:r>
      <w:r w:rsidR="000C0624">
        <w:t>ultrasound tower</w:t>
      </w:r>
      <w:r w:rsidR="001A52E1">
        <w:t xml:space="preserve">. </w:t>
      </w:r>
      <w:r w:rsidR="00E01DC5">
        <w:t xml:space="preserve"> </w:t>
      </w:r>
      <w:r w:rsidR="001A52E1">
        <w:t xml:space="preserve">Connect </w:t>
      </w:r>
      <w:r w:rsidR="00E01DC5">
        <w:t>to the three</w:t>
      </w:r>
      <w:r w:rsidR="001A595D">
        <w:t xml:space="preserve"> ultrasound distance sensors</w:t>
      </w:r>
      <w:r w:rsidR="00CD0FA9">
        <w:t>,</w:t>
      </w:r>
      <w:r w:rsidR="001A595D">
        <w:t xml:space="preserve"> located on the front of the Swarmie</w:t>
      </w:r>
      <w:r w:rsidR="00CD0FA9">
        <w:t>,</w:t>
      </w:r>
      <w:r w:rsidR="001A595D">
        <w:t xml:space="preserve"> using the three</w:t>
      </w:r>
      <w:r w:rsidR="005B2FBF">
        <w:t xml:space="preserve"> 3-pin headers labeled as "L","C</w:t>
      </w:r>
      <w:r w:rsidR="001A595D">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603AB95D" w:rsidR="001A595D"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755E4DB4" w14:textId="77777777" w:rsidR="001A595D" w:rsidRDefault="001A595D" w:rsidP="001A595D">
      <w:r>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lastRenderedPageBreak/>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6061019"/>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125DDCEF" w14:textId="77777777"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lastRenderedPageBreak/>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4BB8B6" w14:textId="77777777"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lastRenderedPageBreak/>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6"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6061020"/>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4" w:name="_Toc436061021"/>
      <w:r>
        <w:t>Fully Assembled</w:t>
      </w:r>
      <w:bookmarkEnd w:id="24"/>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C24C50" w14:textId="25E38792" w:rsidR="00F106AC" w:rsidRPr="00F106AC" w:rsidRDefault="00F106AC" w:rsidP="00F106AC">
      <w:r>
        <w:t>[</w:t>
      </w:r>
      <w:r w:rsidR="00605BA9">
        <w:t xml:space="preserve">More </w:t>
      </w:r>
      <w:r w:rsidR="00554CD3">
        <w:t>Pictures</w:t>
      </w:r>
      <w:r>
        <w:t>]</w:t>
      </w:r>
    </w:p>
    <w:sectPr w:rsidR="00F106AC" w:rsidRPr="00F106AC">
      <w:footerReference w:type="defaul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0E80C" w14:textId="77777777" w:rsidR="009762D6" w:rsidRDefault="009762D6">
      <w:pPr>
        <w:spacing w:after="0" w:line="240" w:lineRule="auto"/>
      </w:pPr>
      <w:r>
        <w:separator/>
      </w:r>
    </w:p>
  </w:endnote>
  <w:endnote w:type="continuationSeparator" w:id="0">
    <w:p w14:paraId="7D5A0610" w14:textId="77777777" w:rsidR="009762D6" w:rsidRDefault="00976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6C0418" w:rsidRDefault="006C0418">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06B7E240" w14:textId="77777777" w:rsidR="006C0418" w:rsidRDefault="006C04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1EA29" w14:textId="77777777" w:rsidR="009762D6" w:rsidRDefault="009762D6">
      <w:pPr>
        <w:spacing w:after="0" w:line="240" w:lineRule="auto"/>
      </w:pPr>
      <w:r>
        <w:separator/>
      </w:r>
    </w:p>
  </w:footnote>
  <w:footnote w:type="continuationSeparator" w:id="0">
    <w:p w14:paraId="1A8BCA04" w14:textId="77777777" w:rsidR="009762D6" w:rsidRDefault="00976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73AC0"/>
    <w:rsid w:val="00080DA8"/>
    <w:rsid w:val="0008313A"/>
    <w:rsid w:val="000925AD"/>
    <w:rsid w:val="000A6214"/>
    <w:rsid w:val="000C0624"/>
    <w:rsid w:val="000C4B8B"/>
    <w:rsid w:val="000D18EA"/>
    <w:rsid w:val="000E4B81"/>
    <w:rsid w:val="000F00BE"/>
    <w:rsid w:val="000F5FFA"/>
    <w:rsid w:val="00100592"/>
    <w:rsid w:val="00105E6D"/>
    <w:rsid w:val="00106019"/>
    <w:rsid w:val="00125CB1"/>
    <w:rsid w:val="00126223"/>
    <w:rsid w:val="001761D5"/>
    <w:rsid w:val="00190862"/>
    <w:rsid w:val="00193093"/>
    <w:rsid w:val="001A066A"/>
    <w:rsid w:val="001A52E1"/>
    <w:rsid w:val="001A595D"/>
    <w:rsid w:val="001B136C"/>
    <w:rsid w:val="001C34A9"/>
    <w:rsid w:val="001C4A0E"/>
    <w:rsid w:val="001D3DBC"/>
    <w:rsid w:val="001D71DD"/>
    <w:rsid w:val="001F2A11"/>
    <w:rsid w:val="001F456B"/>
    <w:rsid w:val="00201E6C"/>
    <w:rsid w:val="00213513"/>
    <w:rsid w:val="0023024E"/>
    <w:rsid w:val="002332AE"/>
    <w:rsid w:val="00245524"/>
    <w:rsid w:val="00262DF2"/>
    <w:rsid w:val="00264C17"/>
    <w:rsid w:val="00275570"/>
    <w:rsid w:val="00276815"/>
    <w:rsid w:val="00286AE6"/>
    <w:rsid w:val="002940A6"/>
    <w:rsid w:val="002A51DC"/>
    <w:rsid w:val="002A7919"/>
    <w:rsid w:val="002C0703"/>
    <w:rsid w:val="002C0D28"/>
    <w:rsid w:val="002C245E"/>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D70F7"/>
    <w:rsid w:val="003E7EAD"/>
    <w:rsid w:val="003F3640"/>
    <w:rsid w:val="003F51C1"/>
    <w:rsid w:val="003F5229"/>
    <w:rsid w:val="003F78DE"/>
    <w:rsid w:val="00402A67"/>
    <w:rsid w:val="00414186"/>
    <w:rsid w:val="004169B1"/>
    <w:rsid w:val="00440684"/>
    <w:rsid w:val="00440BCE"/>
    <w:rsid w:val="004469B1"/>
    <w:rsid w:val="0045120C"/>
    <w:rsid w:val="004523D1"/>
    <w:rsid w:val="0046254E"/>
    <w:rsid w:val="00481B34"/>
    <w:rsid w:val="00482B1B"/>
    <w:rsid w:val="00493955"/>
    <w:rsid w:val="00494A2D"/>
    <w:rsid w:val="00496CCC"/>
    <w:rsid w:val="004A016A"/>
    <w:rsid w:val="004B78F2"/>
    <w:rsid w:val="004B79EF"/>
    <w:rsid w:val="004C243E"/>
    <w:rsid w:val="004C60DE"/>
    <w:rsid w:val="004C63F5"/>
    <w:rsid w:val="004D3F98"/>
    <w:rsid w:val="004E399C"/>
    <w:rsid w:val="00501164"/>
    <w:rsid w:val="005019B8"/>
    <w:rsid w:val="005102A3"/>
    <w:rsid w:val="00546545"/>
    <w:rsid w:val="005543C9"/>
    <w:rsid w:val="00554CD3"/>
    <w:rsid w:val="005642D1"/>
    <w:rsid w:val="00564C7B"/>
    <w:rsid w:val="00575A17"/>
    <w:rsid w:val="0057705C"/>
    <w:rsid w:val="00592F2D"/>
    <w:rsid w:val="00593C3E"/>
    <w:rsid w:val="00596584"/>
    <w:rsid w:val="005976B2"/>
    <w:rsid w:val="0059783E"/>
    <w:rsid w:val="005A61B8"/>
    <w:rsid w:val="005B2FBF"/>
    <w:rsid w:val="005D479B"/>
    <w:rsid w:val="005E0601"/>
    <w:rsid w:val="005E5585"/>
    <w:rsid w:val="005E6D16"/>
    <w:rsid w:val="005F6391"/>
    <w:rsid w:val="00600010"/>
    <w:rsid w:val="00605BA9"/>
    <w:rsid w:val="00622DCC"/>
    <w:rsid w:val="00624282"/>
    <w:rsid w:val="006300CA"/>
    <w:rsid w:val="0063515F"/>
    <w:rsid w:val="006433CC"/>
    <w:rsid w:val="00651626"/>
    <w:rsid w:val="006735DA"/>
    <w:rsid w:val="00677AEB"/>
    <w:rsid w:val="00694C5A"/>
    <w:rsid w:val="00694F64"/>
    <w:rsid w:val="006B6BBC"/>
    <w:rsid w:val="006C0418"/>
    <w:rsid w:val="006C2835"/>
    <w:rsid w:val="006C40EA"/>
    <w:rsid w:val="006C794E"/>
    <w:rsid w:val="006E434C"/>
    <w:rsid w:val="006E4B76"/>
    <w:rsid w:val="006E584D"/>
    <w:rsid w:val="006F0377"/>
    <w:rsid w:val="00706D96"/>
    <w:rsid w:val="0071733B"/>
    <w:rsid w:val="007219D2"/>
    <w:rsid w:val="00722E9A"/>
    <w:rsid w:val="00734B4D"/>
    <w:rsid w:val="00741D0C"/>
    <w:rsid w:val="00744D9D"/>
    <w:rsid w:val="007511B7"/>
    <w:rsid w:val="00756A37"/>
    <w:rsid w:val="00757FF1"/>
    <w:rsid w:val="00760688"/>
    <w:rsid w:val="00761158"/>
    <w:rsid w:val="007742C3"/>
    <w:rsid w:val="00775C6C"/>
    <w:rsid w:val="007B5FAE"/>
    <w:rsid w:val="007B61DA"/>
    <w:rsid w:val="007B6919"/>
    <w:rsid w:val="007C7ABF"/>
    <w:rsid w:val="007E276F"/>
    <w:rsid w:val="007E6BA7"/>
    <w:rsid w:val="007F3861"/>
    <w:rsid w:val="00813760"/>
    <w:rsid w:val="00827209"/>
    <w:rsid w:val="0083200F"/>
    <w:rsid w:val="00844F23"/>
    <w:rsid w:val="00867810"/>
    <w:rsid w:val="0087244E"/>
    <w:rsid w:val="008744D8"/>
    <w:rsid w:val="00890DA5"/>
    <w:rsid w:val="0089793F"/>
    <w:rsid w:val="008B5E44"/>
    <w:rsid w:val="008C116E"/>
    <w:rsid w:val="008C354E"/>
    <w:rsid w:val="008C5921"/>
    <w:rsid w:val="008D7B0A"/>
    <w:rsid w:val="008E44BA"/>
    <w:rsid w:val="008F47A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95CF5"/>
    <w:rsid w:val="00AA2675"/>
    <w:rsid w:val="00AA37C0"/>
    <w:rsid w:val="00AB08C3"/>
    <w:rsid w:val="00AC36AD"/>
    <w:rsid w:val="00AC4DE2"/>
    <w:rsid w:val="00AD6F08"/>
    <w:rsid w:val="00AD70F3"/>
    <w:rsid w:val="00AD7339"/>
    <w:rsid w:val="00AE2377"/>
    <w:rsid w:val="00AE5CC9"/>
    <w:rsid w:val="00B0423B"/>
    <w:rsid w:val="00B053A9"/>
    <w:rsid w:val="00B06CE9"/>
    <w:rsid w:val="00B10DA3"/>
    <w:rsid w:val="00B12F2F"/>
    <w:rsid w:val="00B20083"/>
    <w:rsid w:val="00B263CB"/>
    <w:rsid w:val="00B3494B"/>
    <w:rsid w:val="00B43A71"/>
    <w:rsid w:val="00B474E3"/>
    <w:rsid w:val="00BA1BD7"/>
    <w:rsid w:val="00BA2790"/>
    <w:rsid w:val="00BA4782"/>
    <w:rsid w:val="00BC27F2"/>
    <w:rsid w:val="00BE4EC3"/>
    <w:rsid w:val="00BE5B5D"/>
    <w:rsid w:val="00BE76A9"/>
    <w:rsid w:val="00BF4779"/>
    <w:rsid w:val="00BF7D2E"/>
    <w:rsid w:val="00C04FF4"/>
    <w:rsid w:val="00C12E7B"/>
    <w:rsid w:val="00C24183"/>
    <w:rsid w:val="00C302DC"/>
    <w:rsid w:val="00C3529F"/>
    <w:rsid w:val="00C42C98"/>
    <w:rsid w:val="00C456C7"/>
    <w:rsid w:val="00C57D9F"/>
    <w:rsid w:val="00C62BB2"/>
    <w:rsid w:val="00C86127"/>
    <w:rsid w:val="00C916C4"/>
    <w:rsid w:val="00C92440"/>
    <w:rsid w:val="00C97F73"/>
    <w:rsid w:val="00CA1208"/>
    <w:rsid w:val="00CD0FA9"/>
    <w:rsid w:val="00CD26E0"/>
    <w:rsid w:val="00CD56C0"/>
    <w:rsid w:val="00CD64A1"/>
    <w:rsid w:val="00CD7811"/>
    <w:rsid w:val="00CD78D9"/>
    <w:rsid w:val="00CE7261"/>
    <w:rsid w:val="00CF00DA"/>
    <w:rsid w:val="00CF38DC"/>
    <w:rsid w:val="00D13E7F"/>
    <w:rsid w:val="00D25792"/>
    <w:rsid w:val="00D826A2"/>
    <w:rsid w:val="00D95E5B"/>
    <w:rsid w:val="00D9723A"/>
    <w:rsid w:val="00DC3F2E"/>
    <w:rsid w:val="00DD5AAF"/>
    <w:rsid w:val="00DD6A66"/>
    <w:rsid w:val="00DE7C40"/>
    <w:rsid w:val="00E01DC5"/>
    <w:rsid w:val="00E07C54"/>
    <w:rsid w:val="00E14007"/>
    <w:rsid w:val="00E21E62"/>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B1D8F"/>
    <w:rsid w:val="00FB2154"/>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www.lynxmotion.com/images/html/build007.ht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64087FE3-B7F3-4DE1-8076-858363216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7412</TotalTime>
  <Pages>39</Pages>
  <Words>2286</Words>
  <Characters>13035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221</cp:revision>
  <cp:lastPrinted>2015-11-23T23:42:00Z</cp:lastPrinted>
  <dcterms:created xsi:type="dcterms:W3CDTF">2015-11-02T21:30:00Z</dcterms:created>
  <dcterms:modified xsi:type="dcterms:W3CDTF">2015-11-23T23:54:00Z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